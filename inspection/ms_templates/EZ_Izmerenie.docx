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6F2" w:rsidRDefault="000C56F2" w:rsidP="008D455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</w:t>
      </w:r>
      <w:proofErr w:type="spellStart"/>
      <w:r>
        <w:rPr>
          <w:b/>
          <w:sz w:val="22"/>
          <w:szCs w:val="22"/>
        </w:rPr>
        <w:t>Техноритм</w:t>
      </w:r>
      <w:proofErr w:type="spellEnd"/>
      <w:r>
        <w:rPr>
          <w:b/>
          <w:sz w:val="22"/>
          <w:szCs w:val="22"/>
        </w:rPr>
        <w:t>»</w:t>
      </w:r>
    </w:p>
    <w:p w:rsidR="008D4559" w:rsidRPr="000C56F2" w:rsidRDefault="000C56F2" w:rsidP="008D4559">
      <w:pPr>
        <w:jc w:val="center"/>
        <w:rPr>
          <w:b/>
          <w:sz w:val="22"/>
          <w:szCs w:val="22"/>
        </w:rPr>
      </w:pPr>
      <w:r w:rsidRPr="000C56F2">
        <w:rPr>
          <w:b/>
          <w:sz w:val="22"/>
          <w:szCs w:val="22"/>
        </w:rPr>
        <w:t>ОРГАН ИНСПЕКЦИИ</w:t>
      </w:r>
    </w:p>
    <w:p w:rsidR="000C56F2" w:rsidRDefault="000C56F2" w:rsidP="000C56F2">
      <w:pPr>
        <w:jc w:val="center"/>
        <w:rPr>
          <w:sz w:val="22"/>
          <w:szCs w:val="22"/>
        </w:rPr>
      </w:pPr>
      <w:smartTag w:uri="urn:schemas-microsoft-com:office:smarttags" w:element="metricconverter">
        <w:smartTagPr>
          <w:attr w:name="ProductID" w:val="432071, г"/>
        </w:smartTagPr>
        <w:r w:rsidRPr="00E21256">
          <w:rPr>
            <w:sz w:val="22"/>
            <w:szCs w:val="22"/>
          </w:rPr>
          <w:t>432071, г</w:t>
        </w:r>
      </w:smartTag>
      <w:proofErr w:type="gramStart"/>
      <w:r w:rsidRPr="00E21256">
        <w:rPr>
          <w:sz w:val="22"/>
          <w:szCs w:val="22"/>
        </w:rPr>
        <w:t>.У</w:t>
      </w:r>
      <w:proofErr w:type="gramEnd"/>
      <w:r w:rsidRPr="00E21256">
        <w:rPr>
          <w:sz w:val="22"/>
          <w:szCs w:val="22"/>
        </w:rPr>
        <w:t xml:space="preserve">льяновск, ул. </w:t>
      </w:r>
      <w:proofErr w:type="spellStart"/>
      <w:r>
        <w:rPr>
          <w:sz w:val="22"/>
          <w:szCs w:val="22"/>
        </w:rPr>
        <w:t>Рябикова</w:t>
      </w:r>
      <w:proofErr w:type="spellEnd"/>
      <w:r>
        <w:rPr>
          <w:sz w:val="22"/>
          <w:szCs w:val="22"/>
        </w:rPr>
        <w:t>, д.10</w:t>
      </w:r>
    </w:p>
    <w:p w:rsidR="008D4559" w:rsidRPr="00E21256" w:rsidRDefault="008D4559" w:rsidP="008D4559">
      <w:pPr>
        <w:jc w:val="center"/>
        <w:rPr>
          <w:sz w:val="22"/>
          <w:szCs w:val="22"/>
        </w:rPr>
      </w:pPr>
      <w:r w:rsidRPr="007A3336">
        <w:rPr>
          <w:sz w:val="22"/>
          <w:szCs w:val="22"/>
        </w:rPr>
        <w:t xml:space="preserve">тел./факс  (8422)   34-23-68, 61-26-68  </w:t>
      </w:r>
      <w:proofErr w:type="gramStart"/>
      <w:r w:rsidRPr="007A3336">
        <w:rPr>
          <w:sz w:val="22"/>
          <w:szCs w:val="22"/>
        </w:rPr>
        <w:t>Е</w:t>
      </w:r>
      <w:proofErr w:type="gramEnd"/>
      <w:r w:rsidRPr="007A3336">
        <w:rPr>
          <w:sz w:val="22"/>
          <w:szCs w:val="22"/>
        </w:rPr>
        <w:t>-</w:t>
      </w:r>
      <w:r w:rsidRPr="007A3336">
        <w:rPr>
          <w:sz w:val="22"/>
          <w:szCs w:val="22"/>
          <w:lang w:val="en-US"/>
        </w:rPr>
        <w:t>mail</w:t>
      </w:r>
      <w:r w:rsidRPr="007A3336">
        <w:rPr>
          <w:sz w:val="22"/>
          <w:szCs w:val="22"/>
        </w:rPr>
        <w:t>:</w:t>
      </w:r>
      <w:r w:rsidRPr="00E2125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u w:val="single"/>
          <w:lang w:val="en-US"/>
        </w:rPr>
        <w:t>tekhnoritm</w:t>
      </w:r>
      <w:proofErr w:type="spellEnd"/>
      <w:r w:rsidRPr="007A3336">
        <w:rPr>
          <w:sz w:val="22"/>
          <w:szCs w:val="22"/>
          <w:u w:val="single"/>
        </w:rPr>
        <w:t>@</w:t>
      </w:r>
      <w:r>
        <w:rPr>
          <w:sz w:val="22"/>
          <w:szCs w:val="22"/>
          <w:u w:val="single"/>
          <w:lang w:val="en-US"/>
        </w:rPr>
        <w:t>mail</w:t>
      </w:r>
      <w:r w:rsidRPr="007A3336">
        <w:rPr>
          <w:sz w:val="22"/>
          <w:szCs w:val="22"/>
          <w:u w:val="single"/>
        </w:rPr>
        <w:t>.</w:t>
      </w:r>
      <w:proofErr w:type="spellStart"/>
      <w:r>
        <w:rPr>
          <w:sz w:val="22"/>
          <w:szCs w:val="22"/>
          <w:u w:val="single"/>
          <w:lang w:val="en-US"/>
        </w:rPr>
        <w:t>ru</w:t>
      </w:r>
      <w:proofErr w:type="spellEnd"/>
    </w:p>
    <w:p w:rsidR="007A3336" w:rsidRPr="00E21256" w:rsidRDefault="00DF7E03" w:rsidP="007A3336">
      <w:pPr>
        <w:jc w:val="center"/>
        <w:rPr>
          <w:b/>
          <w:sz w:val="22"/>
          <w:szCs w:val="22"/>
        </w:rPr>
      </w:pPr>
      <w:r w:rsidRPr="00DF7E03"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0.05pt;margin-top:8.8pt;width:243pt;height:109.5pt;z-index:251660288" o:allowincell="f" strokecolor="white">
            <v:textbox>
              <w:txbxContent>
                <w:p w:rsidR="007A3336" w:rsidRPr="005917D0" w:rsidRDefault="007A3336" w:rsidP="007A333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917D0">
                    <w:rPr>
                      <w:b/>
                      <w:sz w:val="28"/>
                      <w:szCs w:val="28"/>
                    </w:rPr>
                    <w:t>Утверждаю</w:t>
                  </w:r>
                </w:p>
                <w:p w:rsidR="007A3336" w:rsidRPr="00C56D70" w:rsidRDefault="000C56F2" w:rsidP="007A333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Руководитель органа инспекции</w:t>
                  </w:r>
                </w:p>
                <w:p w:rsidR="007A3336" w:rsidRPr="00C56D70" w:rsidRDefault="007A3336" w:rsidP="007A3336">
                  <w:pPr>
                    <w:jc w:val="center"/>
                    <w:rPr>
                      <w:b/>
                    </w:rPr>
                  </w:pPr>
                </w:p>
                <w:p w:rsidR="007A3336" w:rsidRPr="00C56D70" w:rsidRDefault="007A3336" w:rsidP="007A3336">
                  <w:pPr>
                    <w:rPr>
                      <w:b/>
                    </w:rPr>
                  </w:pPr>
                  <w:r w:rsidRPr="00C56D70">
                    <w:rPr>
                      <w:b/>
                    </w:rPr>
                    <w:t xml:space="preserve">         ___________________</w:t>
                  </w:r>
                  <w:r w:rsidR="000C56F2">
                    <w:rPr>
                      <w:b/>
                    </w:rPr>
                    <w:t>Д.А. Хасанов</w:t>
                  </w:r>
                </w:p>
                <w:p w:rsidR="007A3336" w:rsidRPr="00C56D70" w:rsidRDefault="007A3336" w:rsidP="007A3336">
                  <w:pPr>
                    <w:rPr>
                      <w:b/>
                    </w:rPr>
                  </w:pPr>
                </w:p>
                <w:p w:rsidR="007A3336" w:rsidRPr="00C56D70" w:rsidRDefault="007A3336" w:rsidP="007A3336">
                  <w:pPr>
                    <w:rPr>
                      <w:b/>
                    </w:rPr>
                  </w:pPr>
                  <w:r w:rsidRPr="00C56D70">
                    <w:rPr>
                      <w:b/>
                    </w:rPr>
                    <w:t xml:space="preserve">         "</w:t>
                  </w:r>
                  <w:r>
                    <w:rPr>
                      <w:u w:val="single"/>
                    </w:rPr>
                    <w:t xml:space="preserve">         </w:t>
                  </w:r>
                  <w:r w:rsidRPr="00C56D70">
                    <w:rPr>
                      <w:b/>
                    </w:rPr>
                    <w:t xml:space="preserve">" </w:t>
                  </w:r>
                  <w:r>
                    <w:rPr>
                      <w:u w:val="single"/>
                    </w:rPr>
                    <w:t xml:space="preserve">                       </w:t>
                  </w:r>
                  <w:r w:rsidRPr="00C56D70">
                    <w:rPr>
                      <w:b/>
                    </w:rPr>
                    <w:t xml:space="preserve"> 2</w:t>
                  </w:r>
                  <w:r w:rsidR="00B8302A">
                    <w:rPr>
                      <w:b/>
                    </w:rPr>
                    <w:t>020</w:t>
                  </w:r>
                  <w:r w:rsidRPr="00C56D70">
                    <w:rPr>
                      <w:b/>
                    </w:rPr>
                    <w:t xml:space="preserve"> г.</w:t>
                  </w:r>
                </w:p>
                <w:p w:rsidR="007A3336" w:rsidRPr="005E0D37" w:rsidRDefault="007A3336" w:rsidP="007A3336"/>
              </w:txbxContent>
            </v:textbox>
          </v:shape>
        </w:pict>
      </w:r>
    </w:p>
    <w:p w:rsidR="007A3336" w:rsidRPr="00E21256" w:rsidRDefault="00DF7E03" w:rsidP="007A3336">
      <w:pPr>
        <w:jc w:val="center"/>
        <w:rPr>
          <w:b/>
          <w:sz w:val="22"/>
          <w:szCs w:val="22"/>
        </w:rPr>
      </w:pPr>
      <w:r w:rsidRPr="00DF7E03">
        <w:rPr>
          <w:noProof/>
          <w:sz w:val="22"/>
          <w:szCs w:val="22"/>
        </w:rPr>
        <w:pict>
          <v:shape id="_x0000_s1027" type="#_x0000_t202" style="position:absolute;left:0;text-align:left;margin-left:0;margin-top:0;width:210.3pt;height:99.1pt;z-index:251661312" strokecolor="white">
            <v:textbox style="mso-next-textbox:#_x0000_s1027">
              <w:txbxContent>
                <w:p w:rsidR="008D4559" w:rsidRPr="005917D0" w:rsidRDefault="008D4559" w:rsidP="008D4559">
                  <w:pPr>
                    <w:jc w:val="center"/>
                    <w:rPr>
                      <w:b/>
                    </w:rPr>
                  </w:pPr>
                  <w:r w:rsidRPr="005917D0">
                    <w:rPr>
                      <w:b/>
                    </w:rPr>
                    <w:t xml:space="preserve">А Т </w:t>
                  </w:r>
                  <w:proofErr w:type="spellStart"/>
                  <w:proofErr w:type="gramStart"/>
                  <w:r w:rsidRPr="005917D0">
                    <w:rPr>
                      <w:b/>
                    </w:rPr>
                    <w:t>Т</w:t>
                  </w:r>
                  <w:proofErr w:type="spellEnd"/>
                  <w:proofErr w:type="gramEnd"/>
                  <w:r w:rsidRPr="005917D0">
                    <w:rPr>
                      <w:b/>
                    </w:rPr>
                    <w:t xml:space="preserve"> Е С Т А Т</w:t>
                  </w:r>
                </w:p>
                <w:p w:rsidR="008D4559" w:rsidRDefault="008D4559" w:rsidP="000C56F2">
                  <w:pPr>
                    <w:jc w:val="center"/>
                    <w:rPr>
                      <w:b/>
                    </w:rPr>
                  </w:pPr>
                  <w:r w:rsidRPr="005917D0">
                    <w:rPr>
                      <w:b/>
                    </w:rPr>
                    <w:t xml:space="preserve">аккредитации  </w:t>
                  </w:r>
                  <w:r w:rsidR="000C56F2">
                    <w:rPr>
                      <w:b/>
                    </w:rPr>
                    <w:t>органа инспекции</w:t>
                  </w:r>
                </w:p>
                <w:p w:rsidR="008D4559" w:rsidRDefault="008D4559" w:rsidP="000C56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№ </w:t>
                  </w:r>
                  <w:r w:rsidR="00F23A06">
                    <w:rPr>
                      <w:b/>
                      <w:lang w:val="en-US"/>
                    </w:rPr>
                    <w:t>RA</w:t>
                  </w:r>
                  <w:r w:rsidR="00F23A06" w:rsidRPr="00F23A06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>RU.</w:t>
                  </w:r>
                  <w:r w:rsidR="000C56F2">
                    <w:rPr>
                      <w:b/>
                    </w:rPr>
                    <w:t>710150</w:t>
                  </w:r>
                </w:p>
                <w:p w:rsidR="008D4559" w:rsidRPr="00F23A06" w:rsidRDefault="00F23A06" w:rsidP="000C56F2">
                  <w:pPr>
                    <w:jc w:val="center"/>
                  </w:pPr>
                  <w:proofErr w:type="gramStart"/>
                  <w:r>
                    <w:t>Выдан</w:t>
                  </w:r>
                  <w:proofErr w:type="gramEnd"/>
                  <w:r>
                    <w:t xml:space="preserve"> </w:t>
                  </w:r>
                  <w:r w:rsidR="000C56F2">
                    <w:t>10 июня 2016г</w:t>
                  </w:r>
                  <w:r>
                    <w:t>.</w:t>
                  </w:r>
                </w:p>
                <w:p w:rsidR="007A3336" w:rsidRPr="008D4559" w:rsidRDefault="007A3336" w:rsidP="008D4559"/>
              </w:txbxContent>
            </v:textbox>
            <w10:wrap type="square"/>
          </v:shape>
        </w:pict>
      </w:r>
    </w:p>
    <w:p w:rsidR="007A3336" w:rsidRPr="00E21256" w:rsidRDefault="007A3336" w:rsidP="007A3336">
      <w:pPr>
        <w:jc w:val="center"/>
        <w:rPr>
          <w:b/>
          <w:sz w:val="22"/>
          <w:szCs w:val="22"/>
        </w:rPr>
      </w:pPr>
    </w:p>
    <w:p w:rsidR="007A3336" w:rsidRPr="00E21256" w:rsidRDefault="007A3336" w:rsidP="007A3336">
      <w:pPr>
        <w:jc w:val="center"/>
        <w:rPr>
          <w:b/>
          <w:sz w:val="22"/>
          <w:szCs w:val="22"/>
        </w:rPr>
      </w:pPr>
    </w:p>
    <w:p w:rsidR="007A3336" w:rsidRPr="00E21256" w:rsidRDefault="007A3336" w:rsidP="007A3336">
      <w:pPr>
        <w:jc w:val="center"/>
        <w:rPr>
          <w:b/>
          <w:sz w:val="22"/>
          <w:szCs w:val="22"/>
        </w:rPr>
      </w:pPr>
    </w:p>
    <w:p w:rsidR="007A3336" w:rsidRPr="00E21256" w:rsidRDefault="007A3336" w:rsidP="007A3336">
      <w:pPr>
        <w:jc w:val="center"/>
        <w:rPr>
          <w:b/>
          <w:sz w:val="22"/>
          <w:szCs w:val="22"/>
        </w:rPr>
      </w:pPr>
    </w:p>
    <w:p w:rsidR="007A3336" w:rsidRPr="00E21256" w:rsidRDefault="007A3336" w:rsidP="007A3336">
      <w:pPr>
        <w:jc w:val="center"/>
        <w:rPr>
          <w:b/>
          <w:sz w:val="22"/>
          <w:szCs w:val="22"/>
        </w:rPr>
      </w:pPr>
    </w:p>
    <w:p w:rsidR="007A3336" w:rsidRPr="00E21256" w:rsidRDefault="007A3336" w:rsidP="007A3336">
      <w:pPr>
        <w:rPr>
          <w:sz w:val="22"/>
          <w:szCs w:val="22"/>
        </w:rPr>
      </w:pPr>
    </w:p>
    <w:p w:rsidR="007A3336" w:rsidRPr="00E21256" w:rsidRDefault="007A3336" w:rsidP="007A3336">
      <w:pPr>
        <w:jc w:val="center"/>
        <w:rPr>
          <w:b/>
          <w:sz w:val="22"/>
          <w:szCs w:val="22"/>
          <w:u w:val="single"/>
        </w:rPr>
      </w:pPr>
    </w:p>
    <w:p w:rsidR="007A3336" w:rsidRPr="00E21256" w:rsidRDefault="007A3336" w:rsidP="007A3336">
      <w:pPr>
        <w:jc w:val="center"/>
        <w:rPr>
          <w:b/>
          <w:sz w:val="22"/>
          <w:szCs w:val="22"/>
          <w:u w:val="single"/>
        </w:rPr>
      </w:pPr>
    </w:p>
    <w:p w:rsidR="007A3336" w:rsidRDefault="007A3336" w:rsidP="007A3336">
      <w:pPr>
        <w:jc w:val="center"/>
        <w:rPr>
          <w:b/>
          <w:sz w:val="22"/>
          <w:szCs w:val="22"/>
          <w:u w:val="single"/>
        </w:rPr>
      </w:pPr>
    </w:p>
    <w:p w:rsidR="007A3336" w:rsidRDefault="007A3336" w:rsidP="007A3336">
      <w:pPr>
        <w:jc w:val="center"/>
        <w:rPr>
          <w:b/>
          <w:sz w:val="22"/>
          <w:szCs w:val="22"/>
          <w:u w:val="single"/>
        </w:rPr>
      </w:pPr>
    </w:p>
    <w:p w:rsidR="007A3336" w:rsidRDefault="007A3336" w:rsidP="007A3336">
      <w:pPr>
        <w:jc w:val="center"/>
        <w:rPr>
          <w:b/>
          <w:sz w:val="22"/>
          <w:szCs w:val="22"/>
          <w:u w:val="single"/>
        </w:rPr>
      </w:pPr>
    </w:p>
    <w:p w:rsidR="007A3336" w:rsidRDefault="007A3336" w:rsidP="007A3336">
      <w:pPr>
        <w:jc w:val="center"/>
        <w:rPr>
          <w:b/>
          <w:sz w:val="22"/>
          <w:szCs w:val="22"/>
          <w:u w:val="single"/>
        </w:rPr>
      </w:pPr>
    </w:p>
    <w:p w:rsidR="007A3336" w:rsidRDefault="007A3336" w:rsidP="007A3336">
      <w:pPr>
        <w:jc w:val="center"/>
        <w:rPr>
          <w:b/>
          <w:sz w:val="22"/>
          <w:szCs w:val="22"/>
          <w:u w:val="single"/>
        </w:rPr>
      </w:pPr>
      <w:r w:rsidRPr="00E21256">
        <w:rPr>
          <w:b/>
          <w:sz w:val="22"/>
          <w:szCs w:val="22"/>
          <w:u w:val="single"/>
        </w:rPr>
        <w:t>ЭКСПЕРТНОЕ  ЗАКЛЮЧЕНИЕ</w:t>
      </w:r>
    </w:p>
    <w:p w:rsidR="003100B6" w:rsidRPr="005B57FF" w:rsidRDefault="003100B6" w:rsidP="007A3336">
      <w:pPr>
        <w:jc w:val="center"/>
      </w:pPr>
      <w:r w:rsidRPr="005B57FF">
        <w:t xml:space="preserve">по результатам </w:t>
      </w:r>
      <w:r w:rsidR="00CC3BA3">
        <w:t>измерений по фактору неионизирующих излучений</w:t>
      </w:r>
    </w:p>
    <w:p w:rsidR="007A3336" w:rsidRPr="00E21256" w:rsidRDefault="00CC3BA3" w:rsidP="007A3336">
      <w:pPr>
        <w:jc w:val="center"/>
        <w:rPr>
          <w:sz w:val="22"/>
          <w:szCs w:val="22"/>
        </w:rPr>
      </w:pPr>
      <w:r>
        <w:t>от</w:t>
      </w:r>
      <w:r w:rsidR="007A3336" w:rsidRPr="005B57FF">
        <w:t xml:space="preserve"> передающего радиотехнического объекта (ПРТО)</w:t>
      </w:r>
    </w:p>
    <w:p w:rsidR="007A3336" w:rsidRPr="005B57FF" w:rsidRDefault="005B57FF" w:rsidP="007A3336">
      <w:pPr>
        <w:ind w:left="285"/>
        <w:jc w:val="center"/>
        <w:rPr>
          <w:sz w:val="22"/>
          <w:szCs w:val="22"/>
          <w:lang w:val="en-US"/>
        </w:rPr>
      </w:pPr>
      <w:r>
        <w:rPr>
          <w:lang w:val="en-US"/>
        </w:rPr>
        <w:t>“###PRTO_FULL_</w:t>
      </w:r>
      <w:r w:rsidRPr="00581BC7">
        <w:rPr>
          <w:lang w:val="en-US"/>
        </w:rPr>
        <w:t>TYPE_</w:t>
      </w:r>
      <w:r>
        <w:rPr>
          <w:lang w:val="en-US"/>
        </w:rPr>
        <w:t>NAME</w:t>
      </w:r>
      <w:proofErr w:type="gramStart"/>
      <w:r>
        <w:rPr>
          <w:lang w:val="en-US"/>
        </w:rPr>
        <w:t>&amp;</w:t>
      </w:r>
      <w:r w:rsidRPr="00581BC7">
        <w:rPr>
          <w:lang w:val="en-US"/>
        </w:rPr>
        <w:t xml:space="preserve">  #</w:t>
      </w:r>
      <w:proofErr w:type="gramEnd"/>
      <w:r w:rsidRPr="00581BC7">
        <w:rPr>
          <w:lang w:val="en-US"/>
        </w:rPr>
        <w:t>##</w:t>
      </w:r>
      <w:proofErr w:type="spellStart"/>
      <w:r w:rsidRPr="003123E2">
        <w:rPr>
          <w:lang w:val="en-US"/>
        </w:rPr>
        <w:t>BSName</w:t>
      </w:r>
      <w:proofErr w:type="spellEnd"/>
      <w:r w:rsidRPr="00581BC7">
        <w:rPr>
          <w:lang w:val="en-US"/>
        </w:rPr>
        <w:t>&amp;</w:t>
      </w:r>
      <w:r>
        <w:rPr>
          <w:lang w:val="en-US"/>
        </w:rPr>
        <w:t>”</w:t>
      </w:r>
    </w:p>
    <w:p w:rsidR="007A3336" w:rsidRPr="00C973E0" w:rsidRDefault="007A3336" w:rsidP="007A3336">
      <w:pPr>
        <w:ind w:left="285"/>
        <w:jc w:val="center"/>
        <w:rPr>
          <w:sz w:val="22"/>
          <w:szCs w:val="22"/>
          <w:lang w:val="en-US"/>
        </w:rPr>
      </w:pPr>
      <w:r w:rsidRPr="005B57FF">
        <w:rPr>
          <w:sz w:val="22"/>
          <w:szCs w:val="22"/>
          <w:lang w:val="en-US"/>
        </w:rPr>
        <w:t xml:space="preserve">  </w:t>
      </w:r>
      <w:r w:rsidR="005B57FF" w:rsidRPr="00581BC7">
        <w:rPr>
          <w:lang w:val="en-US"/>
        </w:rPr>
        <w:t xml:space="preserve">  </w:t>
      </w:r>
      <w:r w:rsidR="005B57FF" w:rsidRPr="00BE3A93">
        <w:rPr>
          <w:lang w:val="en-US"/>
        </w:rPr>
        <w:t>###</w:t>
      </w:r>
      <w:proofErr w:type="spellStart"/>
      <w:r w:rsidR="005B57FF" w:rsidRPr="003123E2">
        <w:rPr>
          <w:lang w:val="en-US"/>
        </w:rPr>
        <w:t>Standart</w:t>
      </w:r>
      <w:proofErr w:type="spellEnd"/>
      <w:r w:rsidR="005B57FF" w:rsidRPr="00BE3A93">
        <w:rPr>
          <w:lang w:val="en-US"/>
        </w:rPr>
        <w:t>&amp; ###</w:t>
      </w:r>
      <w:proofErr w:type="spellStart"/>
      <w:r w:rsidR="005B57FF" w:rsidRPr="003123E2">
        <w:rPr>
          <w:lang w:val="en-US"/>
        </w:rPr>
        <w:t>BSOwner</w:t>
      </w:r>
      <w:proofErr w:type="spellEnd"/>
      <w:r w:rsidR="005B57FF" w:rsidRPr="00BE3A93">
        <w:rPr>
          <w:lang w:val="en-US"/>
        </w:rPr>
        <w:t>&amp;</w:t>
      </w:r>
    </w:p>
    <w:p w:rsidR="007A3336" w:rsidRPr="00C973E0" w:rsidRDefault="007A3336" w:rsidP="007A3336">
      <w:pPr>
        <w:jc w:val="center"/>
        <w:rPr>
          <w:sz w:val="22"/>
          <w:szCs w:val="22"/>
          <w:lang w:val="en-US"/>
        </w:rPr>
      </w:pPr>
    </w:p>
    <w:p w:rsidR="007A3336" w:rsidRPr="00C973E0" w:rsidRDefault="007A3336" w:rsidP="007A3336">
      <w:pPr>
        <w:jc w:val="center"/>
        <w:rPr>
          <w:sz w:val="22"/>
          <w:szCs w:val="22"/>
          <w:lang w:val="en-US"/>
        </w:rPr>
      </w:pPr>
      <w:r w:rsidRPr="00C973E0">
        <w:rPr>
          <w:sz w:val="22"/>
          <w:szCs w:val="22"/>
          <w:lang w:val="en-US"/>
        </w:rPr>
        <w:t xml:space="preserve">    №  </w:t>
      </w:r>
      <w:r w:rsidR="009A7B44" w:rsidRPr="00E464EF">
        <w:rPr>
          <w:u w:val="single"/>
          <w:lang w:val="en-US"/>
        </w:rPr>
        <w:t>###</w:t>
      </w:r>
      <w:proofErr w:type="spellStart"/>
      <w:r w:rsidR="009A7B44" w:rsidRPr="00E464EF">
        <w:rPr>
          <w:u w:val="single"/>
          <w:lang w:val="en-US"/>
        </w:rPr>
        <w:t>ProtocolNo</w:t>
      </w:r>
      <w:proofErr w:type="spellEnd"/>
      <w:r w:rsidR="009A7B44" w:rsidRPr="00E464EF">
        <w:rPr>
          <w:u w:val="single"/>
          <w:lang w:val="en-US"/>
        </w:rPr>
        <w:t>&amp;</w:t>
      </w:r>
      <w:r w:rsidRPr="00C973E0">
        <w:rPr>
          <w:sz w:val="22"/>
          <w:szCs w:val="22"/>
          <w:lang w:val="en-US"/>
        </w:rPr>
        <w:t xml:space="preserve"> </w:t>
      </w:r>
      <w:r w:rsidRPr="00E21256">
        <w:rPr>
          <w:sz w:val="22"/>
          <w:szCs w:val="22"/>
        </w:rPr>
        <w:t>от</w:t>
      </w:r>
      <w:r w:rsidRPr="00C973E0">
        <w:rPr>
          <w:sz w:val="22"/>
          <w:szCs w:val="22"/>
          <w:lang w:val="en-US"/>
        </w:rPr>
        <w:t xml:space="preserve"> </w:t>
      </w:r>
      <w:r w:rsidR="009A7B44" w:rsidRPr="00E464EF">
        <w:rPr>
          <w:u w:val="single"/>
          <w:lang w:val="en-US"/>
        </w:rPr>
        <w:t>###</w:t>
      </w:r>
      <w:proofErr w:type="spellStart"/>
      <w:r w:rsidR="009A7B44" w:rsidRPr="00E464EF">
        <w:rPr>
          <w:u w:val="single"/>
          <w:lang w:val="en-US"/>
        </w:rPr>
        <w:t>ProtocolDate</w:t>
      </w:r>
      <w:proofErr w:type="spellEnd"/>
      <w:r w:rsidR="009A7B44" w:rsidRPr="00E464EF">
        <w:rPr>
          <w:u w:val="single"/>
          <w:lang w:val="en-US"/>
        </w:rPr>
        <w:t>&amp;</w:t>
      </w:r>
      <w:r w:rsidRPr="00E21256">
        <w:rPr>
          <w:sz w:val="22"/>
          <w:szCs w:val="22"/>
        </w:rPr>
        <w:t>г</w:t>
      </w:r>
      <w:r w:rsidRPr="00C973E0">
        <w:rPr>
          <w:sz w:val="22"/>
          <w:szCs w:val="22"/>
          <w:lang w:val="en-US"/>
        </w:rPr>
        <w:t>.</w:t>
      </w:r>
    </w:p>
    <w:p w:rsidR="00F769AF" w:rsidRPr="00C973E0" w:rsidRDefault="005410EC">
      <w:pPr>
        <w:rPr>
          <w:lang w:val="en-US"/>
        </w:rPr>
      </w:pPr>
    </w:p>
    <w:p w:rsidR="007A3336" w:rsidRPr="00C973E0" w:rsidRDefault="007A3336">
      <w:pPr>
        <w:rPr>
          <w:lang w:val="en-US"/>
        </w:rPr>
      </w:pPr>
    </w:p>
    <w:p w:rsidR="007A3336" w:rsidRPr="007A3336" w:rsidRDefault="007A3336" w:rsidP="007A3336">
      <w:pPr>
        <w:pStyle w:val="a6"/>
        <w:numPr>
          <w:ilvl w:val="0"/>
          <w:numId w:val="1"/>
        </w:numPr>
        <w:rPr>
          <w:b/>
          <w:lang w:val="en-US"/>
        </w:rPr>
      </w:pPr>
      <w:r w:rsidRPr="003E08CB">
        <w:rPr>
          <w:b/>
          <w:sz w:val="22"/>
          <w:szCs w:val="22"/>
        </w:rPr>
        <w:t>Полное наименование владельца ПРТО:</w:t>
      </w:r>
    </w:p>
    <w:p w:rsidR="007A3336" w:rsidRPr="007A3336" w:rsidRDefault="005B57FF" w:rsidP="007A3336">
      <w:pPr>
        <w:pStyle w:val="a6"/>
        <w:rPr>
          <w:lang w:val="en-US"/>
        </w:rPr>
      </w:pPr>
      <w:r w:rsidRPr="003123E2">
        <w:rPr>
          <w:lang w:val="en-US"/>
        </w:rPr>
        <w:t>###</w:t>
      </w:r>
      <w:proofErr w:type="spellStart"/>
      <w:r>
        <w:rPr>
          <w:lang w:val="en-US"/>
        </w:rPr>
        <w:t>PRTO</w:t>
      </w:r>
      <w:r w:rsidRPr="003123E2">
        <w:rPr>
          <w:lang w:val="en-US"/>
        </w:rPr>
        <w:t>OWNERFullName</w:t>
      </w:r>
      <w:proofErr w:type="spellEnd"/>
      <w:r w:rsidRPr="003123E2">
        <w:rPr>
          <w:lang w:val="en-US"/>
        </w:rPr>
        <w:t>&amp;</w:t>
      </w:r>
    </w:p>
    <w:p w:rsidR="007A3336" w:rsidRPr="007A3336" w:rsidRDefault="007A3336" w:rsidP="007A3336">
      <w:pPr>
        <w:pStyle w:val="a6"/>
        <w:numPr>
          <w:ilvl w:val="0"/>
          <w:numId w:val="1"/>
        </w:numPr>
        <w:rPr>
          <w:b/>
          <w:lang w:val="en-US"/>
        </w:rPr>
      </w:pPr>
      <w:r w:rsidRPr="003E08CB">
        <w:rPr>
          <w:b/>
          <w:sz w:val="22"/>
          <w:szCs w:val="22"/>
        </w:rPr>
        <w:t>Ведомственная принадлежность (подчиненность)</w:t>
      </w:r>
      <w:r>
        <w:rPr>
          <w:b/>
          <w:sz w:val="22"/>
          <w:szCs w:val="22"/>
          <w:lang w:val="en-US"/>
        </w:rPr>
        <w:t>:</w:t>
      </w:r>
    </w:p>
    <w:p w:rsidR="00CB184E" w:rsidRPr="00CB184E" w:rsidRDefault="00F23952" w:rsidP="00CB184E">
      <w:pPr>
        <w:pStyle w:val="a6"/>
        <w:rPr>
          <w:sz w:val="22"/>
          <w:szCs w:val="22"/>
        </w:rPr>
      </w:pPr>
      <w:r w:rsidRPr="003123E2">
        <w:t>Федеральная служба по надзору в сфере</w:t>
      </w:r>
      <w:r>
        <w:t xml:space="preserve"> связи, информационных технологий и массовых коммуникаций </w:t>
      </w:r>
      <w:r w:rsidRPr="003123E2">
        <w:t>(РОС</w:t>
      </w:r>
      <w:r>
        <w:t>КОМНАДЗОР</w:t>
      </w:r>
      <w:r w:rsidRPr="003123E2">
        <w:t>).</w:t>
      </w:r>
    </w:p>
    <w:p w:rsidR="007A3336" w:rsidRPr="007A3336" w:rsidRDefault="007A3336" w:rsidP="007A3336">
      <w:pPr>
        <w:pStyle w:val="a6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Адрес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владельца</w:t>
      </w:r>
      <w:proofErr w:type="spellEnd"/>
      <w:r>
        <w:rPr>
          <w:b/>
          <w:lang w:val="en-US"/>
        </w:rPr>
        <w:t xml:space="preserve"> ПРТО:</w:t>
      </w:r>
    </w:p>
    <w:p w:rsidR="007A3336" w:rsidRPr="00731FC0" w:rsidRDefault="007A3336" w:rsidP="007A3336">
      <w:pPr>
        <w:pStyle w:val="a6"/>
        <w:numPr>
          <w:ilvl w:val="1"/>
          <w:numId w:val="1"/>
        </w:numPr>
      </w:pPr>
      <w:r>
        <w:t xml:space="preserve">Юридический: </w:t>
      </w:r>
      <w:r w:rsidR="002B2D53">
        <w:rPr>
          <w:lang w:val="en-US"/>
        </w:rPr>
        <w:t>###</w:t>
      </w:r>
      <w:proofErr w:type="spellStart"/>
      <w:r w:rsidR="002B2D53">
        <w:rPr>
          <w:lang w:val="en-US"/>
        </w:rPr>
        <w:t>AddressUr</w:t>
      </w:r>
      <w:proofErr w:type="spellEnd"/>
      <w:r w:rsidR="002B2D53">
        <w:rPr>
          <w:lang w:val="en-US"/>
        </w:rPr>
        <w:t>&amp;</w:t>
      </w:r>
    </w:p>
    <w:p w:rsidR="007A3336" w:rsidRPr="00731FC0" w:rsidRDefault="007A3336" w:rsidP="007A3336">
      <w:pPr>
        <w:pStyle w:val="a6"/>
        <w:numPr>
          <w:ilvl w:val="1"/>
          <w:numId w:val="1"/>
        </w:numPr>
      </w:pPr>
      <w:r>
        <w:t xml:space="preserve">Фактический: </w:t>
      </w:r>
      <w:r w:rsidR="002B2D53">
        <w:rPr>
          <w:lang w:val="en-US"/>
        </w:rPr>
        <w:t>###</w:t>
      </w:r>
      <w:proofErr w:type="spellStart"/>
      <w:r w:rsidR="002B2D53">
        <w:rPr>
          <w:lang w:val="en-US"/>
        </w:rPr>
        <w:t>AddressFact</w:t>
      </w:r>
      <w:proofErr w:type="spellEnd"/>
      <w:r w:rsidR="002B2D53">
        <w:rPr>
          <w:lang w:val="en-US"/>
        </w:rPr>
        <w:t>&amp;</w:t>
      </w:r>
    </w:p>
    <w:p w:rsidR="007A3336" w:rsidRPr="007A3336" w:rsidRDefault="007A3336" w:rsidP="007A3336">
      <w:pPr>
        <w:pStyle w:val="a6"/>
        <w:numPr>
          <w:ilvl w:val="0"/>
          <w:numId w:val="1"/>
        </w:numPr>
        <w:rPr>
          <w:b/>
          <w:lang w:val="en-US"/>
        </w:rPr>
      </w:pPr>
      <w:r w:rsidRPr="003E08CB">
        <w:rPr>
          <w:b/>
          <w:sz w:val="22"/>
          <w:szCs w:val="22"/>
        </w:rPr>
        <w:t>Наименование ПРТО:</w:t>
      </w:r>
    </w:p>
    <w:p w:rsidR="007A3336" w:rsidRPr="005B57FF" w:rsidRDefault="005B57FF" w:rsidP="007A3336">
      <w:pPr>
        <w:pStyle w:val="a6"/>
        <w:rPr>
          <w:b/>
          <w:lang w:val="en-US"/>
        </w:rPr>
      </w:pPr>
      <w:r>
        <w:rPr>
          <w:lang w:val="en-US"/>
        </w:rPr>
        <w:t>###PRTO_FULL_</w:t>
      </w:r>
      <w:r w:rsidRPr="00581BC7">
        <w:rPr>
          <w:lang w:val="en-US"/>
        </w:rPr>
        <w:t>TYPE_</w:t>
      </w:r>
      <w:r>
        <w:rPr>
          <w:lang w:val="en-US"/>
        </w:rPr>
        <w:t>NAME&amp;</w:t>
      </w:r>
      <w:r w:rsidRPr="00581BC7">
        <w:rPr>
          <w:lang w:val="en-US"/>
        </w:rPr>
        <w:t xml:space="preserve">  ###</w:t>
      </w:r>
      <w:proofErr w:type="spellStart"/>
      <w:r w:rsidRPr="003123E2">
        <w:rPr>
          <w:lang w:val="en-US"/>
        </w:rPr>
        <w:t>BSName</w:t>
      </w:r>
      <w:proofErr w:type="spellEnd"/>
      <w:r w:rsidRPr="00581BC7">
        <w:rPr>
          <w:lang w:val="en-US"/>
        </w:rPr>
        <w:t>&amp; ###</w:t>
      </w:r>
      <w:proofErr w:type="spellStart"/>
      <w:r w:rsidRPr="003123E2">
        <w:rPr>
          <w:lang w:val="en-US"/>
        </w:rPr>
        <w:t>Standart</w:t>
      </w:r>
      <w:proofErr w:type="spellEnd"/>
      <w:r w:rsidRPr="00581BC7">
        <w:rPr>
          <w:lang w:val="en-US"/>
        </w:rPr>
        <w:t>&amp;</w:t>
      </w:r>
    </w:p>
    <w:p w:rsidR="007A3336" w:rsidRPr="007A3336" w:rsidRDefault="007A3336" w:rsidP="007A3336">
      <w:pPr>
        <w:pStyle w:val="a6"/>
        <w:numPr>
          <w:ilvl w:val="0"/>
          <w:numId w:val="1"/>
        </w:numPr>
        <w:rPr>
          <w:b/>
        </w:rPr>
      </w:pPr>
      <w:r w:rsidRPr="003E08CB">
        <w:rPr>
          <w:b/>
          <w:sz w:val="22"/>
          <w:szCs w:val="22"/>
        </w:rPr>
        <w:t>Место расположения ПРТО:</w:t>
      </w:r>
    </w:p>
    <w:p w:rsidR="007A3336" w:rsidRPr="007A3336" w:rsidRDefault="002B2D53" w:rsidP="007A3336">
      <w:pPr>
        <w:pStyle w:val="a6"/>
      </w:pPr>
      <w:r>
        <w:rPr>
          <w:sz w:val="22"/>
          <w:szCs w:val="22"/>
          <w:lang w:val="en-US"/>
        </w:rPr>
        <w:t>###Location&amp;</w:t>
      </w:r>
    </w:p>
    <w:p w:rsidR="007A3336" w:rsidRPr="007A3336" w:rsidRDefault="007A3336" w:rsidP="007A3336">
      <w:pPr>
        <w:pStyle w:val="a6"/>
        <w:numPr>
          <w:ilvl w:val="0"/>
          <w:numId w:val="1"/>
        </w:numPr>
        <w:rPr>
          <w:b/>
        </w:rPr>
      </w:pPr>
      <w:r w:rsidRPr="003E08CB">
        <w:rPr>
          <w:b/>
          <w:sz w:val="22"/>
          <w:szCs w:val="22"/>
        </w:rPr>
        <w:t>Год  ввода  ПРТО  в  эксплуатацию  или его реконструкции, технического перевооружения или расширения:</w:t>
      </w:r>
      <w:r w:rsidRPr="007A3336">
        <w:rPr>
          <w:b/>
          <w:sz w:val="22"/>
          <w:szCs w:val="22"/>
        </w:rPr>
        <w:t xml:space="preserve"> </w:t>
      </w:r>
      <w:r w:rsidR="002B2D53" w:rsidRPr="002B2D53">
        <w:rPr>
          <w:sz w:val="22"/>
          <w:szCs w:val="22"/>
        </w:rPr>
        <w:t>###</w:t>
      </w:r>
      <w:r w:rsidR="002B2D53">
        <w:rPr>
          <w:sz w:val="22"/>
          <w:szCs w:val="22"/>
          <w:lang w:val="en-US"/>
        </w:rPr>
        <w:t>Year</w:t>
      </w:r>
      <w:r w:rsidR="002B2D53" w:rsidRPr="002B2D53">
        <w:rPr>
          <w:sz w:val="22"/>
          <w:szCs w:val="22"/>
        </w:rPr>
        <w:t>&amp;</w:t>
      </w:r>
    </w:p>
    <w:p w:rsidR="007A3336" w:rsidRPr="00FC12F4" w:rsidRDefault="00FC12F4" w:rsidP="007A3336">
      <w:pPr>
        <w:pStyle w:val="a6"/>
        <w:numPr>
          <w:ilvl w:val="0"/>
          <w:numId w:val="1"/>
        </w:numPr>
        <w:rPr>
          <w:b/>
        </w:rPr>
      </w:pPr>
      <w:r w:rsidRPr="003E08CB">
        <w:rPr>
          <w:b/>
          <w:sz w:val="22"/>
          <w:szCs w:val="22"/>
        </w:rPr>
        <w:t>Номер и дата заявления на экспертизу:</w:t>
      </w:r>
      <w:r w:rsidRPr="00FC12F4">
        <w:rPr>
          <w:b/>
          <w:sz w:val="22"/>
          <w:szCs w:val="22"/>
        </w:rPr>
        <w:t xml:space="preserve"> </w:t>
      </w:r>
      <w:r w:rsidRPr="003E08CB">
        <w:rPr>
          <w:sz w:val="22"/>
          <w:szCs w:val="22"/>
        </w:rPr>
        <w:t xml:space="preserve">согласно  заявления  владельца  </w:t>
      </w:r>
      <w:r>
        <w:rPr>
          <w:sz w:val="22"/>
          <w:szCs w:val="22"/>
        </w:rPr>
        <w:t>ПРТО</w:t>
      </w:r>
    </w:p>
    <w:p w:rsidR="00FC12F4" w:rsidRPr="00FC12F4" w:rsidRDefault="00FC12F4" w:rsidP="007A3336">
      <w:pPr>
        <w:pStyle w:val="a6"/>
        <w:numPr>
          <w:ilvl w:val="0"/>
          <w:numId w:val="1"/>
        </w:numPr>
        <w:rPr>
          <w:b/>
        </w:rPr>
      </w:pPr>
      <w:r w:rsidRPr="003E08CB">
        <w:rPr>
          <w:b/>
          <w:sz w:val="22"/>
          <w:szCs w:val="22"/>
        </w:rPr>
        <w:t>Перечень представленных документов:</w:t>
      </w:r>
    </w:p>
    <w:p w:rsidR="00FC12F4" w:rsidRPr="00FC12F4" w:rsidRDefault="00FC12F4" w:rsidP="00FC12F4">
      <w:pPr>
        <w:pStyle w:val="a6"/>
        <w:rPr>
          <w:b/>
        </w:rPr>
      </w:pPr>
    </w:p>
    <w:tbl>
      <w:tblPr>
        <w:tblStyle w:val="a7"/>
        <w:tblW w:w="0" w:type="auto"/>
        <w:tblInd w:w="720" w:type="dxa"/>
        <w:tblLook w:val="04A0"/>
      </w:tblPr>
      <w:tblGrid>
        <w:gridCol w:w="10411"/>
      </w:tblGrid>
      <w:tr w:rsidR="00FC12F4" w:rsidTr="00FC12F4">
        <w:tc>
          <w:tcPr>
            <w:tcW w:w="11131" w:type="dxa"/>
          </w:tcPr>
          <w:p w:rsidR="00F206F4" w:rsidRPr="00F206F4" w:rsidRDefault="00FC12F4" w:rsidP="00FC12F4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###</w:t>
            </w:r>
            <w:proofErr w:type="spellStart"/>
            <w:r>
              <w:rPr>
                <w:sz w:val="24"/>
                <w:szCs w:val="24"/>
                <w:lang w:val="en-US"/>
              </w:rPr>
              <w:t>TDocuments</w:t>
            </w:r>
            <w:proofErr w:type="spellEnd"/>
            <w:r>
              <w:rPr>
                <w:sz w:val="24"/>
                <w:szCs w:val="24"/>
                <w:lang w:val="en-US"/>
              </w:rPr>
              <w:t>&amp;</w:t>
            </w:r>
          </w:p>
        </w:tc>
      </w:tr>
    </w:tbl>
    <w:p w:rsidR="00FC12F4" w:rsidRPr="00F206F4" w:rsidRDefault="00FC12F4" w:rsidP="00FC12F4">
      <w:pPr>
        <w:rPr>
          <w:b/>
        </w:rPr>
      </w:pPr>
    </w:p>
    <w:p w:rsidR="00FC12F4" w:rsidRDefault="00FC12F4" w:rsidP="00FC12F4">
      <w:pPr>
        <w:jc w:val="center"/>
        <w:rPr>
          <w:b/>
          <w:u w:val="single"/>
        </w:rPr>
      </w:pPr>
      <w:r>
        <w:rPr>
          <w:b/>
          <w:u w:val="single"/>
        </w:rPr>
        <w:t>В результате</w:t>
      </w:r>
      <w:r w:rsidRPr="00FC12F4">
        <w:rPr>
          <w:b/>
          <w:u w:val="single"/>
        </w:rPr>
        <w:t xml:space="preserve"> экспертизы установлено:</w:t>
      </w:r>
    </w:p>
    <w:p w:rsidR="00FC12F4" w:rsidRDefault="00FC12F4" w:rsidP="00FC12F4">
      <w:pPr>
        <w:jc w:val="center"/>
        <w:rPr>
          <w:b/>
          <w:u w:val="single"/>
        </w:rPr>
      </w:pPr>
    </w:p>
    <w:p w:rsidR="00FC12F4" w:rsidRPr="00FC12F4" w:rsidRDefault="00FC12F4" w:rsidP="00FC12F4">
      <w:pPr>
        <w:pStyle w:val="a6"/>
        <w:numPr>
          <w:ilvl w:val="0"/>
          <w:numId w:val="2"/>
        </w:numPr>
        <w:jc w:val="both"/>
        <w:rPr>
          <w:b/>
          <w:lang w:val="en-US"/>
        </w:rPr>
      </w:pPr>
      <w:r w:rsidRPr="008155FB">
        <w:rPr>
          <w:b/>
          <w:sz w:val="22"/>
          <w:szCs w:val="22"/>
        </w:rPr>
        <w:t>Технические характеристики передающего оборудования:</w:t>
      </w:r>
    </w:p>
    <w:p w:rsidR="00FC12F4" w:rsidRPr="00FC12F4" w:rsidRDefault="00FC12F4" w:rsidP="00FC12F4">
      <w:pPr>
        <w:pStyle w:val="a6"/>
        <w:numPr>
          <w:ilvl w:val="0"/>
          <w:numId w:val="3"/>
        </w:numPr>
        <w:jc w:val="both"/>
      </w:pPr>
      <w:r w:rsidRPr="00FC12F4">
        <w:rPr>
          <w:sz w:val="22"/>
          <w:szCs w:val="22"/>
        </w:rPr>
        <w:t>Наименование и основные технические характеристики ПРТО:</w:t>
      </w:r>
    </w:p>
    <w:p w:rsidR="00FC12F4" w:rsidRDefault="005B57FF" w:rsidP="00FC12F4">
      <w:pPr>
        <w:pStyle w:val="a6"/>
        <w:ind w:left="1440"/>
        <w:jc w:val="both"/>
        <w:rPr>
          <w:lang w:val="en-US"/>
        </w:rPr>
      </w:pPr>
      <w:r w:rsidRPr="003123E2">
        <w:rPr>
          <w:lang w:val="en-US"/>
        </w:rPr>
        <w:t>###</w:t>
      </w:r>
      <w:proofErr w:type="spellStart"/>
      <w:r w:rsidRPr="003123E2">
        <w:rPr>
          <w:lang w:val="en-US"/>
        </w:rPr>
        <w:t>BSName</w:t>
      </w:r>
      <w:proofErr w:type="spellEnd"/>
      <w:r w:rsidRPr="003123E2">
        <w:rPr>
          <w:lang w:val="en-US"/>
        </w:rPr>
        <w:t>&amp;</w:t>
      </w:r>
      <w:r w:rsidRPr="00F817C9">
        <w:rPr>
          <w:lang w:val="en-US"/>
        </w:rPr>
        <w:t xml:space="preserve"> </w:t>
      </w:r>
      <w:r w:rsidRPr="003123E2">
        <w:rPr>
          <w:lang w:val="en-US"/>
        </w:rPr>
        <w:t>###</w:t>
      </w:r>
      <w:proofErr w:type="spellStart"/>
      <w:r w:rsidRPr="003123E2">
        <w:rPr>
          <w:lang w:val="en-US"/>
        </w:rPr>
        <w:t>Standart</w:t>
      </w:r>
      <w:proofErr w:type="spellEnd"/>
      <w:r w:rsidRPr="003123E2">
        <w:rPr>
          <w:lang w:val="en-US"/>
        </w:rPr>
        <w:t>&amp; ###BSOWNER&amp;</w:t>
      </w:r>
    </w:p>
    <w:tbl>
      <w:tblPr>
        <w:tblpPr w:leftFromText="180" w:rightFromText="180" w:vertAnchor="text" w:horzAnchor="margin" w:tblpY="207"/>
        <w:tblW w:w="10916" w:type="dxa"/>
        <w:tblLayout w:type="fixed"/>
        <w:tblLook w:val="0000"/>
      </w:tblPr>
      <w:tblGrid>
        <w:gridCol w:w="932"/>
        <w:gridCol w:w="868"/>
        <w:gridCol w:w="752"/>
        <w:gridCol w:w="992"/>
        <w:gridCol w:w="992"/>
        <w:gridCol w:w="1276"/>
        <w:gridCol w:w="992"/>
        <w:gridCol w:w="993"/>
        <w:gridCol w:w="850"/>
        <w:gridCol w:w="992"/>
        <w:gridCol w:w="1277"/>
      </w:tblGrid>
      <w:tr w:rsidR="002B2D53" w:rsidTr="0039283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ind w:left="-104" w:firstLine="1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модиф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прд-ка</w:t>
            </w:r>
            <w:proofErr w:type="spellEnd"/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Мощн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</w:t>
            </w:r>
            <w:proofErr w:type="spellStart"/>
            <w:r>
              <w:rPr>
                <w:sz w:val="20"/>
                <w:szCs w:val="20"/>
              </w:rPr>
              <w:t>вых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прд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(Вт)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Кол-во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прд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к-т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Рабочая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частота</w:t>
            </w: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  <w:lang w:val="en-US"/>
              </w:rPr>
            </w:pPr>
          </w:p>
          <w:p w:rsidR="00F55458" w:rsidRPr="000942F1" w:rsidRDefault="00F55458" w:rsidP="00392832">
            <w:pPr>
              <w:rPr>
                <w:sz w:val="20"/>
                <w:szCs w:val="20"/>
                <w:lang w:val="en-US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(МГц)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Тип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модул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Наименов</w:t>
            </w:r>
            <w:proofErr w:type="spellEnd"/>
            <w:r>
              <w:rPr>
                <w:sz w:val="20"/>
                <w:szCs w:val="20"/>
              </w:rPr>
              <w:t>.,</w:t>
            </w:r>
          </w:p>
          <w:p w:rsidR="00F55458" w:rsidRDefault="002B2D53" w:rsidP="00F554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№ </w:t>
            </w:r>
            <w:proofErr w:type="spellStart"/>
            <w:r>
              <w:rPr>
                <w:sz w:val="20"/>
                <w:szCs w:val="20"/>
              </w:rPr>
              <w:t>ан-ны</w:t>
            </w:r>
            <w:proofErr w:type="spellEnd"/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Коэфф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усилен.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ан-ны</w:t>
            </w:r>
            <w:proofErr w:type="spellEnd"/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(дБ)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Высота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установ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ан-ны</w:t>
            </w:r>
            <w:proofErr w:type="spellEnd"/>
            <w:r>
              <w:rPr>
                <w:sz w:val="20"/>
                <w:szCs w:val="20"/>
              </w:rPr>
              <w:t xml:space="preserve"> от </w:t>
            </w:r>
            <w:proofErr w:type="spellStart"/>
            <w:r>
              <w:rPr>
                <w:sz w:val="20"/>
                <w:szCs w:val="20"/>
              </w:rPr>
              <w:lastRenderedPageBreak/>
              <w:t>поверхн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земли/от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опорной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поверхн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(м)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Мощн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</w:t>
            </w:r>
            <w:proofErr w:type="spellStart"/>
            <w:r>
              <w:rPr>
                <w:sz w:val="20"/>
                <w:szCs w:val="20"/>
              </w:rPr>
              <w:t>вх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ан-ны</w:t>
            </w:r>
            <w:proofErr w:type="spellEnd"/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(Вт)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Ширина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ДН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г/в</w:t>
            </w: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(град)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Угол максимума излучения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ДН в горизонт./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вертикаль. 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плоскостях.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(град)</w:t>
            </w:r>
          </w:p>
        </w:tc>
      </w:tr>
      <w:tr w:rsidR="002B2D53" w:rsidRPr="00340D41" w:rsidTr="00392832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lastRenderedPageBreak/>
              <w:t>###TMAIN&amp;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0942F1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84583B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84583B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FC12F4" w:rsidRPr="00FC12F4" w:rsidRDefault="00FC12F4" w:rsidP="00FC12F4">
      <w:pPr>
        <w:pStyle w:val="a6"/>
        <w:ind w:left="1440"/>
        <w:jc w:val="both"/>
        <w:rPr>
          <w:lang w:val="en-US"/>
        </w:rPr>
      </w:pPr>
    </w:p>
    <w:p w:rsidR="00FC12F4" w:rsidRPr="007B54E4" w:rsidRDefault="007B54E4" w:rsidP="00FC12F4">
      <w:pPr>
        <w:pStyle w:val="a6"/>
        <w:numPr>
          <w:ilvl w:val="0"/>
          <w:numId w:val="3"/>
        </w:numPr>
        <w:jc w:val="both"/>
      </w:pPr>
      <w:proofErr w:type="spellStart"/>
      <w:r>
        <w:rPr>
          <w:lang w:val="en-US"/>
        </w:rPr>
        <w:t>Сторонние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источники</w:t>
      </w:r>
      <w:proofErr w:type="spellEnd"/>
      <w:r>
        <w:rPr>
          <w:lang w:val="en-US"/>
        </w:rPr>
        <w:t xml:space="preserve"> ЭМИ:</w:t>
      </w:r>
    </w:p>
    <w:tbl>
      <w:tblPr>
        <w:tblW w:w="0" w:type="auto"/>
        <w:tblInd w:w="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1863"/>
        <w:gridCol w:w="1141"/>
        <w:gridCol w:w="1445"/>
        <w:gridCol w:w="987"/>
        <w:gridCol w:w="1303"/>
      </w:tblGrid>
      <w:tr w:rsidR="00602BBA" w:rsidRPr="00DB6087" w:rsidTr="00392832">
        <w:tc>
          <w:tcPr>
            <w:tcW w:w="1668" w:type="dxa"/>
          </w:tcPr>
          <w:p w:rsidR="00602BBA" w:rsidRPr="00CA51AB" w:rsidRDefault="00602BBA" w:rsidP="00392832">
            <w:pPr>
              <w:pStyle w:val="a6"/>
              <w:ind w:left="0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Принадлежность</w:t>
            </w:r>
          </w:p>
        </w:tc>
        <w:tc>
          <w:tcPr>
            <w:tcW w:w="1863" w:type="dxa"/>
          </w:tcPr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Тип радиопередающего оборудования</w:t>
            </w:r>
          </w:p>
        </w:tc>
        <w:tc>
          <w:tcPr>
            <w:tcW w:w="1141" w:type="dxa"/>
          </w:tcPr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 xml:space="preserve">Мощность </w:t>
            </w:r>
            <w:proofErr w:type="spellStart"/>
            <w:r w:rsidRPr="00CA51AB">
              <w:rPr>
                <w:sz w:val="20"/>
                <w:szCs w:val="20"/>
              </w:rPr>
              <w:t>прд</w:t>
            </w:r>
            <w:proofErr w:type="spellEnd"/>
            <w:r w:rsidRPr="00CA51AB">
              <w:rPr>
                <w:sz w:val="20"/>
                <w:szCs w:val="20"/>
              </w:rPr>
              <w:t xml:space="preserve">/кол-во </w:t>
            </w:r>
            <w:proofErr w:type="spellStart"/>
            <w:r w:rsidRPr="00CA51AB">
              <w:rPr>
                <w:sz w:val="20"/>
                <w:szCs w:val="20"/>
              </w:rPr>
              <w:t>прд</w:t>
            </w:r>
            <w:proofErr w:type="spellEnd"/>
          </w:p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(Вт)</w:t>
            </w:r>
          </w:p>
        </w:tc>
        <w:tc>
          <w:tcPr>
            <w:tcW w:w="1445" w:type="dxa"/>
          </w:tcPr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 xml:space="preserve">Рабочая частота </w:t>
            </w:r>
            <w:proofErr w:type="spellStart"/>
            <w:r w:rsidRPr="00CA51AB">
              <w:rPr>
                <w:sz w:val="20"/>
                <w:szCs w:val="20"/>
              </w:rPr>
              <w:t>прд</w:t>
            </w:r>
            <w:proofErr w:type="spellEnd"/>
            <w:r w:rsidRPr="00CA51AB">
              <w:rPr>
                <w:sz w:val="20"/>
                <w:szCs w:val="20"/>
              </w:rPr>
              <w:t>.</w:t>
            </w:r>
          </w:p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(МГц)</w:t>
            </w:r>
          </w:p>
        </w:tc>
        <w:tc>
          <w:tcPr>
            <w:tcW w:w="987" w:type="dxa"/>
          </w:tcPr>
          <w:p w:rsidR="00602BBA" w:rsidRPr="00CA51AB" w:rsidRDefault="00602BBA" w:rsidP="00392832">
            <w:pPr>
              <w:snapToGrid w:val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Высота подвеса антенн</w:t>
            </w:r>
          </w:p>
          <w:p w:rsidR="00602BBA" w:rsidRPr="00CA51AB" w:rsidRDefault="00602BBA" w:rsidP="00392832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602BBA" w:rsidRPr="00CA51AB" w:rsidRDefault="00602BBA" w:rsidP="00392832">
            <w:pPr>
              <w:snapToGrid w:val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(м)</w:t>
            </w:r>
          </w:p>
        </w:tc>
        <w:tc>
          <w:tcPr>
            <w:tcW w:w="1303" w:type="dxa"/>
          </w:tcPr>
          <w:p w:rsidR="00602BBA" w:rsidRPr="00CA51AB" w:rsidRDefault="00602BBA" w:rsidP="00392832">
            <w:pPr>
              <w:snapToGrid w:val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Угол максимума излучения</w:t>
            </w:r>
          </w:p>
          <w:p w:rsidR="00602BBA" w:rsidRPr="00CA51AB" w:rsidRDefault="00602BBA" w:rsidP="00392832">
            <w:pPr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ДН в Г/В плоскостях</w:t>
            </w:r>
          </w:p>
          <w:p w:rsidR="00602BBA" w:rsidRPr="00CA51AB" w:rsidRDefault="00602BBA" w:rsidP="00392832">
            <w:pPr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(град)</w:t>
            </w:r>
          </w:p>
        </w:tc>
      </w:tr>
      <w:tr w:rsidR="00602BBA" w:rsidRPr="00DB6087" w:rsidTr="00392832">
        <w:tc>
          <w:tcPr>
            <w:tcW w:w="1668" w:type="dxa"/>
          </w:tcPr>
          <w:p w:rsidR="00602BBA" w:rsidRPr="00663688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###TEXT&amp;</w:t>
            </w:r>
          </w:p>
        </w:tc>
        <w:tc>
          <w:tcPr>
            <w:tcW w:w="1863" w:type="dxa"/>
          </w:tcPr>
          <w:p w:rsidR="00602BBA" w:rsidRPr="004471D3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1" w:type="dxa"/>
          </w:tcPr>
          <w:p w:rsidR="00602BBA" w:rsidRPr="00663688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dxa"/>
          </w:tcPr>
          <w:p w:rsidR="00602BBA" w:rsidRPr="00663688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87" w:type="dxa"/>
          </w:tcPr>
          <w:p w:rsidR="00602BBA" w:rsidRPr="00663688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03" w:type="dxa"/>
          </w:tcPr>
          <w:p w:rsidR="00602BBA" w:rsidRPr="00663688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54E4" w:rsidRDefault="007B54E4" w:rsidP="007B54E4">
      <w:pPr>
        <w:pStyle w:val="a6"/>
        <w:ind w:left="1440"/>
        <w:jc w:val="both"/>
      </w:pPr>
    </w:p>
    <w:p w:rsidR="007B54E4" w:rsidRPr="00FC12F4" w:rsidRDefault="007B54E4" w:rsidP="007B54E4">
      <w:pPr>
        <w:pStyle w:val="a6"/>
        <w:ind w:left="1440"/>
        <w:jc w:val="both"/>
      </w:pPr>
    </w:p>
    <w:p w:rsidR="00FC12F4" w:rsidRDefault="007B54E4" w:rsidP="00FC12F4">
      <w:pPr>
        <w:pStyle w:val="a6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  <w:lang w:val="en-US"/>
        </w:rPr>
        <w:t>Предельно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допустимые</w:t>
      </w:r>
      <w:proofErr w:type="spellEnd"/>
      <w:r>
        <w:rPr>
          <w:b/>
          <w:lang w:val="en-US"/>
        </w:rPr>
        <w:t xml:space="preserve"> </w:t>
      </w:r>
      <w:r>
        <w:rPr>
          <w:b/>
        </w:rPr>
        <w:t>уровни ЭМИ:</w:t>
      </w:r>
    </w:p>
    <w:tbl>
      <w:tblPr>
        <w:tblW w:w="10489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69"/>
        <w:gridCol w:w="2126"/>
        <w:gridCol w:w="2267"/>
        <w:gridCol w:w="3827"/>
      </w:tblGrid>
      <w:tr w:rsidR="007B54E4" w:rsidRPr="001F7ADA" w:rsidTr="007B54E4">
        <w:tc>
          <w:tcPr>
            <w:tcW w:w="2269" w:type="dxa"/>
            <w:vAlign w:val="center"/>
          </w:tcPr>
          <w:p w:rsidR="007B54E4" w:rsidRPr="001F7ADA" w:rsidRDefault="007B54E4" w:rsidP="00E87354">
            <w:pPr>
              <w:jc w:val="center"/>
            </w:pPr>
            <w:r w:rsidRPr="001F7ADA">
              <w:t>Тип источника</w:t>
            </w:r>
          </w:p>
        </w:tc>
        <w:tc>
          <w:tcPr>
            <w:tcW w:w="2126" w:type="dxa"/>
            <w:vAlign w:val="center"/>
          </w:tcPr>
          <w:p w:rsidR="007B54E4" w:rsidRPr="001F7ADA" w:rsidRDefault="007B54E4" w:rsidP="00E87354">
            <w:pPr>
              <w:jc w:val="center"/>
            </w:pPr>
            <w:r w:rsidRPr="001F7ADA">
              <w:t>Рабочая частота передатчика, МГц</w:t>
            </w:r>
          </w:p>
        </w:tc>
        <w:tc>
          <w:tcPr>
            <w:tcW w:w="2267" w:type="dxa"/>
            <w:vAlign w:val="center"/>
          </w:tcPr>
          <w:p w:rsidR="007B54E4" w:rsidRPr="001F7ADA" w:rsidRDefault="007B54E4" w:rsidP="00E87354">
            <w:pPr>
              <w:jc w:val="center"/>
            </w:pPr>
            <w:r>
              <w:t xml:space="preserve">ПДУ </w:t>
            </w:r>
            <w:r w:rsidRPr="001F7ADA">
              <w:t>ЭМИ для</w:t>
            </w:r>
          </w:p>
          <w:p w:rsidR="007B54E4" w:rsidRPr="00166CA0" w:rsidRDefault="007B54E4" w:rsidP="00E87354">
            <w:pPr>
              <w:jc w:val="center"/>
            </w:pPr>
            <w:r w:rsidRPr="001F7ADA">
              <w:t>населения</w:t>
            </w:r>
          </w:p>
        </w:tc>
        <w:tc>
          <w:tcPr>
            <w:tcW w:w="3827" w:type="dxa"/>
            <w:vAlign w:val="center"/>
          </w:tcPr>
          <w:p w:rsidR="007B54E4" w:rsidRPr="001F7ADA" w:rsidRDefault="007B54E4" w:rsidP="00E87354">
            <w:pPr>
              <w:jc w:val="center"/>
            </w:pPr>
            <w:r>
              <w:t xml:space="preserve">Наименование </w:t>
            </w:r>
            <w:r w:rsidRPr="001F7ADA">
              <w:t>нормативного документа</w:t>
            </w:r>
          </w:p>
        </w:tc>
      </w:tr>
      <w:tr w:rsidR="007B54E4" w:rsidRPr="00667EC5" w:rsidTr="007B54E4">
        <w:trPr>
          <w:cantSplit/>
          <w:trHeight w:val="1239"/>
        </w:trPr>
        <w:tc>
          <w:tcPr>
            <w:tcW w:w="2269" w:type="dxa"/>
            <w:vAlign w:val="center"/>
          </w:tcPr>
          <w:p w:rsidR="007B54E4" w:rsidRPr="002B2D53" w:rsidRDefault="007B54E4" w:rsidP="002B2D53">
            <w:pPr>
              <w:rPr>
                <w:lang w:val="en-US"/>
              </w:rPr>
            </w:pPr>
            <w:r w:rsidRPr="001F7ADA">
              <w:t>1</w:t>
            </w:r>
            <w:r>
              <w:t xml:space="preserve">. </w:t>
            </w:r>
            <w:r w:rsidR="002B2D53">
              <w:rPr>
                <w:lang w:val="en-US"/>
              </w:rPr>
              <w:t>###</w:t>
            </w:r>
            <w:proofErr w:type="spellStart"/>
            <w:r w:rsidR="002B2D53">
              <w:rPr>
                <w:lang w:val="en-US"/>
              </w:rPr>
              <w:t>BSName</w:t>
            </w:r>
            <w:proofErr w:type="spellEnd"/>
            <w:r w:rsidR="002B2D53">
              <w:rPr>
                <w:lang w:val="en-US"/>
              </w:rPr>
              <w:t>&amp;</w:t>
            </w:r>
          </w:p>
        </w:tc>
        <w:tc>
          <w:tcPr>
            <w:tcW w:w="2126" w:type="dxa"/>
            <w:vAlign w:val="center"/>
          </w:tcPr>
          <w:p w:rsidR="007B54E4" w:rsidRPr="007B54E4" w:rsidRDefault="002B2D53" w:rsidP="00E873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###Freq&amp;</w:t>
            </w:r>
          </w:p>
        </w:tc>
        <w:tc>
          <w:tcPr>
            <w:tcW w:w="2267" w:type="dxa"/>
            <w:vAlign w:val="center"/>
          </w:tcPr>
          <w:p w:rsidR="005B57FF" w:rsidRPr="0018459D" w:rsidRDefault="005B57FF" w:rsidP="005B57F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1.</w:t>
            </w:r>
            <w:r w:rsidRPr="0018459D">
              <w:rPr>
                <w:sz w:val="20"/>
                <w:szCs w:val="20"/>
              </w:rPr>
              <w:t>Для персонала</w:t>
            </w:r>
            <w:r>
              <w:rPr>
                <w:sz w:val="20"/>
                <w:szCs w:val="20"/>
              </w:rPr>
              <w:t xml:space="preserve">: </w:t>
            </w:r>
            <w:r w:rsidRPr="0018459D">
              <w:rPr>
                <w:sz w:val="20"/>
                <w:szCs w:val="20"/>
                <w:lang w:val="en-US"/>
              </w:rPr>
              <w:t>###PDU_PER&amp;</w:t>
            </w:r>
          </w:p>
          <w:p w:rsidR="007B54E4" w:rsidRPr="007B54E4" w:rsidRDefault="005B57FF" w:rsidP="005B57FF">
            <w:r>
              <w:rPr>
                <w:sz w:val="20"/>
                <w:szCs w:val="20"/>
              </w:rPr>
              <w:t xml:space="preserve">2.Для населения: </w:t>
            </w:r>
            <w:r w:rsidRPr="0018459D">
              <w:rPr>
                <w:sz w:val="20"/>
                <w:szCs w:val="20"/>
                <w:lang w:val="en-US"/>
              </w:rPr>
              <w:t>###PDU_NAS&amp;</w:t>
            </w:r>
          </w:p>
        </w:tc>
        <w:tc>
          <w:tcPr>
            <w:tcW w:w="3827" w:type="dxa"/>
            <w:vAlign w:val="center"/>
          </w:tcPr>
          <w:p w:rsidR="007B54E4" w:rsidRPr="00DE3DED" w:rsidRDefault="007B54E4" w:rsidP="00E87354">
            <w:pPr>
              <w:rPr>
                <w:color w:val="000000"/>
              </w:rPr>
            </w:pPr>
            <w:r>
              <w:rPr>
                <w:color w:val="000000"/>
              </w:rPr>
              <w:t>«Санитарные правила и нормы»</w:t>
            </w:r>
          </w:p>
          <w:p w:rsidR="007B54E4" w:rsidRDefault="007B54E4" w:rsidP="00E87354">
            <w:pPr>
              <w:pStyle w:val="21"/>
              <w:ind w:left="0" w:righ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СанПиН</w:t>
            </w:r>
            <w:proofErr w:type="spellEnd"/>
            <w:r>
              <w:rPr>
                <w:sz w:val="24"/>
                <w:szCs w:val="24"/>
              </w:rPr>
              <w:t xml:space="preserve"> 2.1.8/2.2.4.1383-03.</w:t>
            </w:r>
          </w:p>
          <w:p w:rsidR="007B54E4" w:rsidRDefault="007B54E4" w:rsidP="00E87354">
            <w:pPr>
              <w:pStyle w:val="21"/>
              <w:ind w:left="0" w:righ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«Санитарные правила и нормы»</w:t>
            </w:r>
          </w:p>
          <w:p w:rsidR="007B54E4" w:rsidRPr="00667EC5" w:rsidRDefault="007B54E4" w:rsidP="00E87354">
            <w:pPr>
              <w:pStyle w:val="21"/>
              <w:ind w:left="0" w:righ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СанПиН</w:t>
            </w:r>
            <w:proofErr w:type="spellEnd"/>
            <w:r>
              <w:rPr>
                <w:sz w:val="24"/>
                <w:szCs w:val="24"/>
              </w:rPr>
              <w:t xml:space="preserve"> 2.1.8,2.2.4.1190-03.</w:t>
            </w:r>
          </w:p>
        </w:tc>
      </w:tr>
    </w:tbl>
    <w:p w:rsidR="007B54E4" w:rsidRDefault="007B54E4" w:rsidP="007B54E4">
      <w:pPr>
        <w:pStyle w:val="a6"/>
        <w:ind w:left="1080"/>
        <w:jc w:val="both"/>
        <w:rPr>
          <w:b/>
        </w:rPr>
      </w:pPr>
    </w:p>
    <w:p w:rsidR="00D72827" w:rsidRPr="004A20DC" w:rsidRDefault="004A20DC" w:rsidP="00FC12F4">
      <w:pPr>
        <w:pStyle w:val="a6"/>
        <w:numPr>
          <w:ilvl w:val="0"/>
          <w:numId w:val="2"/>
        </w:numPr>
        <w:jc w:val="both"/>
        <w:rPr>
          <w:b/>
        </w:rPr>
      </w:pPr>
      <w:r w:rsidRPr="003E08CB">
        <w:rPr>
          <w:b/>
          <w:sz w:val="22"/>
          <w:szCs w:val="22"/>
        </w:rPr>
        <w:t>Временные характеристики (продолжительность) работы ПРТО на излучение</w:t>
      </w:r>
      <w:r w:rsidRPr="004A20DC">
        <w:rPr>
          <w:b/>
          <w:sz w:val="22"/>
          <w:szCs w:val="22"/>
        </w:rPr>
        <w:t>:</w:t>
      </w:r>
    </w:p>
    <w:p w:rsidR="004A20DC" w:rsidRPr="004A20DC" w:rsidRDefault="004A20DC" w:rsidP="004A20DC">
      <w:pPr>
        <w:pStyle w:val="a6"/>
        <w:ind w:left="1080"/>
        <w:rPr>
          <w:sz w:val="22"/>
          <w:szCs w:val="22"/>
        </w:rPr>
      </w:pPr>
      <w:r>
        <w:rPr>
          <w:sz w:val="22"/>
          <w:szCs w:val="22"/>
        </w:rPr>
        <w:t>К</w:t>
      </w:r>
      <w:r w:rsidRPr="004A20DC">
        <w:rPr>
          <w:sz w:val="22"/>
          <w:szCs w:val="22"/>
        </w:rPr>
        <w:t>руглосуточное  излучение</w:t>
      </w:r>
    </w:p>
    <w:p w:rsidR="004A20DC" w:rsidRPr="004A20DC" w:rsidRDefault="004A20DC" w:rsidP="004A20DC">
      <w:pPr>
        <w:pStyle w:val="a6"/>
        <w:ind w:left="1080"/>
        <w:jc w:val="both"/>
        <w:rPr>
          <w:b/>
        </w:rPr>
      </w:pPr>
    </w:p>
    <w:p w:rsidR="004A20DC" w:rsidRPr="004A20DC" w:rsidRDefault="004A20DC" w:rsidP="00FC12F4">
      <w:pPr>
        <w:pStyle w:val="a6"/>
        <w:numPr>
          <w:ilvl w:val="0"/>
          <w:numId w:val="2"/>
        </w:numPr>
        <w:jc w:val="both"/>
        <w:rPr>
          <w:b/>
        </w:rPr>
      </w:pPr>
      <w:r w:rsidRPr="003E08CB">
        <w:rPr>
          <w:b/>
          <w:sz w:val="22"/>
          <w:szCs w:val="22"/>
        </w:rPr>
        <w:t xml:space="preserve">Размер </w:t>
      </w:r>
      <w:r w:rsidR="003C7931">
        <w:rPr>
          <w:b/>
          <w:sz w:val="22"/>
          <w:szCs w:val="22"/>
        </w:rPr>
        <w:t>установленной</w:t>
      </w:r>
      <w:r w:rsidRPr="003E08CB">
        <w:rPr>
          <w:b/>
          <w:sz w:val="22"/>
          <w:szCs w:val="22"/>
        </w:rPr>
        <w:t xml:space="preserve"> СЗЗ по направлениям  максимума излучений Аз</w:t>
      </w:r>
      <w:r>
        <w:rPr>
          <w:b/>
          <w:sz w:val="22"/>
          <w:szCs w:val="22"/>
        </w:rPr>
        <w:t xml:space="preserve"> </w:t>
      </w:r>
      <w:r w:rsidR="002B2D53" w:rsidRPr="002B2D53">
        <w:rPr>
          <w:b/>
          <w:sz w:val="22"/>
          <w:szCs w:val="22"/>
        </w:rPr>
        <w:t>###</w:t>
      </w:r>
      <w:r w:rsidR="002B2D53">
        <w:rPr>
          <w:b/>
          <w:sz w:val="22"/>
          <w:szCs w:val="22"/>
          <w:lang w:val="en-US"/>
        </w:rPr>
        <w:t>AZ</w:t>
      </w:r>
      <w:r w:rsidR="002B2D53" w:rsidRPr="002B2D53">
        <w:rPr>
          <w:b/>
          <w:sz w:val="22"/>
          <w:szCs w:val="22"/>
        </w:rPr>
        <w:t>&amp;</w:t>
      </w:r>
      <w:r w:rsidR="00687D54">
        <w:rPr>
          <w:b/>
          <w:sz w:val="22"/>
          <w:szCs w:val="22"/>
        </w:rPr>
        <w:t xml:space="preserve"> с учетом воздействия сторонних источников ЭМИ (Раздел I, п.2)</w:t>
      </w:r>
      <w:r w:rsidRPr="004A20DC">
        <w:rPr>
          <w:b/>
          <w:sz w:val="22"/>
          <w:szCs w:val="22"/>
        </w:rPr>
        <w:t>:</w:t>
      </w:r>
    </w:p>
    <w:p w:rsidR="004A20DC" w:rsidRPr="002B2D53" w:rsidRDefault="002B2D53" w:rsidP="004A20DC">
      <w:pPr>
        <w:pStyle w:val="a6"/>
        <w:ind w:left="1080"/>
        <w:jc w:val="both"/>
        <w:rPr>
          <w:lang w:val="en-US"/>
        </w:rPr>
      </w:pPr>
      <w:r>
        <w:rPr>
          <w:lang w:val="en-US"/>
        </w:rPr>
        <w:t>###SZZ&amp;</w:t>
      </w:r>
    </w:p>
    <w:p w:rsidR="004A20DC" w:rsidRPr="004A20DC" w:rsidRDefault="004A20DC" w:rsidP="00FC12F4">
      <w:pPr>
        <w:pStyle w:val="a6"/>
        <w:numPr>
          <w:ilvl w:val="0"/>
          <w:numId w:val="2"/>
        </w:numPr>
        <w:jc w:val="both"/>
        <w:rPr>
          <w:b/>
        </w:rPr>
      </w:pPr>
      <w:r w:rsidRPr="006B0728">
        <w:rPr>
          <w:b/>
          <w:sz w:val="22"/>
          <w:szCs w:val="22"/>
        </w:rPr>
        <w:t>Раз</w:t>
      </w:r>
      <w:r>
        <w:rPr>
          <w:b/>
          <w:sz w:val="22"/>
          <w:szCs w:val="22"/>
        </w:rPr>
        <w:t xml:space="preserve">мер  </w:t>
      </w:r>
      <w:r w:rsidR="003C7931">
        <w:rPr>
          <w:b/>
          <w:sz w:val="22"/>
          <w:szCs w:val="22"/>
        </w:rPr>
        <w:t>установленной</w:t>
      </w:r>
      <w:r>
        <w:rPr>
          <w:b/>
          <w:sz w:val="22"/>
          <w:szCs w:val="22"/>
        </w:rPr>
        <w:t xml:space="preserve"> </w:t>
      </w:r>
      <w:r w:rsidRPr="006B0728">
        <w:rPr>
          <w:b/>
          <w:sz w:val="22"/>
          <w:szCs w:val="22"/>
        </w:rPr>
        <w:t xml:space="preserve"> ЗОЗ </w:t>
      </w:r>
      <w:r>
        <w:rPr>
          <w:b/>
          <w:sz w:val="22"/>
          <w:szCs w:val="22"/>
        </w:rPr>
        <w:t xml:space="preserve"> </w:t>
      </w:r>
      <w:r w:rsidRPr="006B0728">
        <w:rPr>
          <w:b/>
          <w:sz w:val="22"/>
          <w:szCs w:val="22"/>
        </w:rPr>
        <w:t xml:space="preserve">по направлениям   </w:t>
      </w:r>
      <w:r w:rsidRPr="003E08CB">
        <w:rPr>
          <w:b/>
          <w:sz w:val="22"/>
          <w:szCs w:val="22"/>
        </w:rPr>
        <w:t>Аз</w:t>
      </w:r>
      <w:r w:rsidRPr="004A20DC">
        <w:rPr>
          <w:b/>
          <w:sz w:val="22"/>
          <w:szCs w:val="22"/>
        </w:rPr>
        <w:t xml:space="preserve"> </w:t>
      </w:r>
      <w:r w:rsidR="002B2D53" w:rsidRPr="002B2D53">
        <w:rPr>
          <w:b/>
          <w:sz w:val="22"/>
          <w:szCs w:val="22"/>
        </w:rPr>
        <w:t>###</w:t>
      </w:r>
      <w:r w:rsidR="002B2D53">
        <w:rPr>
          <w:b/>
          <w:sz w:val="22"/>
          <w:szCs w:val="22"/>
          <w:lang w:val="en-US"/>
        </w:rPr>
        <w:t>AZ</w:t>
      </w:r>
      <w:r w:rsidR="002B2D53" w:rsidRPr="002B2D53">
        <w:rPr>
          <w:b/>
          <w:sz w:val="22"/>
          <w:szCs w:val="22"/>
        </w:rPr>
        <w:t>&amp;</w:t>
      </w:r>
      <w:r w:rsidR="00687D54">
        <w:rPr>
          <w:b/>
          <w:sz w:val="22"/>
          <w:szCs w:val="22"/>
        </w:rPr>
        <w:t xml:space="preserve"> с учетом воздействия сторонних источников ЭМИ (Раздел I, п.2)</w:t>
      </w:r>
      <w:r w:rsidR="002B2D53" w:rsidRPr="002B2D53">
        <w:rPr>
          <w:b/>
          <w:sz w:val="22"/>
          <w:szCs w:val="22"/>
        </w:rPr>
        <w:t>:</w:t>
      </w:r>
    </w:p>
    <w:p w:rsidR="004A20DC" w:rsidRDefault="002B2D53" w:rsidP="004A20DC">
      <w:pPr>
        <w:pStyle w:val="a6"/>
        <w:ind w:left="1080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###ZOZ&amp;</w:t>
      </w:r>
    </w:p>
    <w:p w:rsidR="003C7931" w:rsidRPr="003C7931" w:rsidRDefault="003C7931" w:rsidP="003C7931">
      <w:pPr>
        <w:pStyle w:val="a6"/>
        <w:numPr>
          <w:ilvl w:val="0"/>
          <w:numId w:val="2"/>
        </w:numPr>
        <w:jc w:val="both"/>
        <w:rPr>
          <w:b/>
        </w:rPr>
      </w:pPr>
      <w:r>
        <w:rPr>
          <w:b/>
          <w:sz w:val="22"/>
          <w:szCs w:val="22"/>
        </w:rPr>
        <w:t>Все результаты измерений при</w:t>
      </w:r>
      <w:r w:rsidRPr="00391440">
        <w:rPr>
          <w:b/>
          <w:sz w:val="22"/>
          <w:szCs w:val="22"/>
        </w:rPr>
        <w:t>ведены с учетом погрешности прибора и  вторичных ЭМП.</w:t>
      </w:r>
    </w:p>
    <w:p w:rsidR="004A20DC" w:rsidRPr="004A20DC" w:rsidRDefault="004A20DC" w:rsidP="00FC12F4">
      <w:pPr>
        <w:pStyle w:val="a6"/>
        <w:numPr>
          <w:ilvl w:val="0"/>
          <w:numId w:val="2"/>
        </w:numPr>
        <w:jc w:val="both"/>
        <w:rPr>
          <w:b/>
        </w:rPr>
      </w:pPr>
      <w:r w:rsidRPr="006B0728">
        <w:rPr>
          <w:b/>
          <w:sz w:val="22"/>
          <w:szCs w:val="22"/>
        </w:rPr>
        <w:t>Реквизиты  нормативных  документов</w:t>
      </w:r>
      <w:r w:rsidR="009C641F">
        <w:rPr>
          <w:b/>
          <w:sz w:val="22"/>
          <w:szCs w:val="22"/>
        </w:rPr>
        <w:t>,</w:t>
      </w:r>
      <w:r w:rsidRPr="006B0728">
        <w:rPr>
          <w:b/>
          <w:sz w:val="22"/>
          <w:szCs w:val="22"/>
        </w:rPr>
        <w:t xml:space="preserve">  на  основании  которых</w:t>
      </w:r>
      <w:r w:rsidRPr="004A20DC">
        <w:rPr>
          <w:b/>
          <w:sz w:val="22"/>
          <w:szCs w:val="22"/>
        </w:rPr>
        <w:t xml:space="preserve"> выполнен</w:t>
      </w:r>
      <w:r>
        <w:rPr>
          <w:b/>
          <w:sz w:val="22"/>
          <w:szCs w:val="22"/>
        </w:rPr>
        <w:t>о</w:t>
      </w:r>
      <w:r w:rsidRPr="004A20DC">
        <w:rPr>
          <w:b/>
          <w:sz w:val="22"/>
          <w:szCs w:val="22"/>
        </w:rPr>
        <w:t xml:space="preserve"> эксперт</w:t>
      </w:r>
      <w:r>
        <w:rPr>
          <w:b/>
          <w:sz w:val="22"/>
          <w:szCs w:val="22"/>
        </w:rPr>
        <w:t>ное заключение:</w:t>
      </w:r>
    </w:p>
    <w:tbl>
      <w:tblPr>
        <w:tblStyle w:val="a7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51"/>
      </w:tblGrid>
      <w:tr w:rsidR="005B57FF" w:rsidTr="005B57FF">
        <w:tc>
          <w:tcPr>
            <w:tcW w:w="11131" w:type="dxa"/>
          </w:tcPr>
          <w:p w:rsidR="005B57FF" w:rsidRPr="005B57FF" w:rsidRDefault="005B57FF" w:rsidP="004A20DC">
            <w:pPr>
              <w:pStyle w:val="a6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5B57FF">
              <w:rPr>
                <w:sz w:val="24"/>
                <w:szCs w:val="24"/>
                <w:lang w:val="en-US"/>
              </w:rPr>
              <w:t>###TNPA&amp;</w:t>
            </w:r>
          </w:p>
        </w:tc>
      </w:tr>
    </w:tbl>
    <w:p w:rsidR="004A20DC" w:rsidRPr="003C7931" w:rsidRDefault="003C7931" w:rsidP="003C7931">
      <w:pPr>
        <w:pStyle w:val="a6"/>
        <w:numPr>
          <w:ilvl w:val="0"/>
          <w:numId w:val="2"/>
        </w:numPr>
        <w:rPr>
          <w:b/>
        </w:rPr>
      </w:pPr>
      <w:r w:rsidRPr="003C7931">
        <w:rPr>
          <w:b/>
        </w:rPr>
        <w:t xml:space="preserve">Оценка воздействия ЭМП от </w:t>
      </w:r>
      <w:r w:rsidR="005B57FF">
        <w:rPr>
          <w:b/>
        </w:rPr>
        <w:t>ПРТО</w:t>
      </w:r>
      <w:r w:rsidRPr="003C7931">
        <w:rPr>
          <w:b/>
        </w:rPr>
        <w:t xml:space="preserve"> на обслуживающий персонал.</w:t>
      </w:r>
    </w:p>
    <w:tbl>
      <w:tblPr>
        <w:tblStyle w:val="a7"/>
        <w:tblW w:w="0" w:type="auto"/>
        <w:tblInd w:w="1080" w:type="dxa"/>
        <w:tblLook w:val="04A0"/>
      </w:tblPr>
      <w:tblGrid>
        <w:gridCol w:w="10051"/>
      </w:tblGrid>
      <w:tr w:rsidR="00155412" w:rsidTr="00A472B4">
        <w:tc>
          <w:tcPr>
            <w:tcW w:w="10051" w:type="dxa"/>
            <w:tcBorders>
              <w:top w:val="nil"/>
              <w:left w:val="nil"/>
              <w:bottom w:val="nil"/>
              <w:right w:val="nil"/>
            </w:tcBorders>
          </w:tcPr>
          <w:p w:rsidR="00A472B4" w:rsidRPr="002B2D53" w:rsidRDefault="002B2D53" w:rsidP="00155412">
            <w:pPr>
              <w:pStyle w:val="a6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###</w:t>
            </w:r>
            <w:proofErr w:type="spellStart"/>
            <w:r>
              <w:rPr>
                <w:lang w:val="en-US"/>
              </w:rPr>
              <w:t>TAdditional</w:t>
            </w:r>
            <w:proofErr w:type="spellEnd"/>
            <w:r>
              <w:rPr>
                <w:lang w:val="en-US"/>
              </w:rPr>
              <w:t>&amp;</w:t>
            </w:r>
          </w:p>
        </w:tc>
      </w:tr>
    </w:tbl>
    <w:p w:rsidR="00155412" w:rsidRDefault="00155412" w:rsidP="00FC12F4">
      <w:pPr>
        <w:pStyle w:val="a6"/>
        <w:numPr>
          <w:ilvl w:val="0"/>
          <w:numId w:val="2"/>
        </w:numPr>
        <w:jc w:val="both"/>
        <w:rPr>
          <w:b/>
        </w:rPr>
      </w:pPr>
      <w:r w:rsidRPr="00155412">
        <w:rPr>
          <w:b/>
        </w:rPr>
        <w:t xml:space="preserve">Выводы по результатам санитарно-эпидемиологических исследований на </w:t>
      </w:r>
      <w:r w:rsidR="003C7931" w:rsidRPr="003C7931">
        <w:rPr>
          <w:b/>
        </w:rPr>
        <w:t>ЭКСПЛУАТАЦИЮ</w:t>
      </w:r>
      <w:r w:rsidRPr="00155412">
        <w:rPr>
          <w:b/>
        </w:rPr>
        <w:t xml:space="preserve"> ПРТО:</w:t>
      </w:r>
    </w:p>
    <w:p w:rsidR="00155412" w:rsidRPr="005B57FF" w:rsidRDefault="00323F7D" w:rsidP="00155412">
      <w:pPr>
        <w:pStyle w:val="a6"/>
        <w:ind w:left="1080"/>
        <w:jc w:val="both"/>
        <w:rPr>
          <w:sz w:val="22"/>
          <w:szCs w:val="22"/>
          <w:lang w:val="en-US"/>
        </w:rPr>
      </w:pPr>
      <w:r w:rsidRPr="00050129">
        <w:rPr>
          <w:b/>
          <w:sz w:val="22"/>
          <w:szCs w:val="22"/>
        </w:rPr>
        <w:t>Наименование</w:t>
      </w:r>
      <w:r w:rsidRPr="005B57FF">
        <w:rPr>
          <w:b/>
          <w:sz w:val="22"/>
          <w:szCs w:val="22"/>
          <w:lang w:val="en-US"/>
        </w:rPr>
        <w:t xml:space="preserve"> </w:t>
      </w:r>
      <w:r w:rsidRPr="00050129">
        <w:rPr>
          <w:b/>
          <w:sz w:val="22"/>
          <w:szCs w:val="22"/>
        </w:rPr>
        <w:t>ПРТО</w:t>
      </w:r>
      <w:r w:rsidRPr="005B57FF">
        <w:rPr>
          <w:b/>
          <w:sz w:val="22"/>
          <w:szCs w:val="22"/>
          <w:lang w:val="en-US"/>
        </w:rPr>
        <w:t xml:space="preserve">: </w:t>
      </w:r>
      <w:r w:rsidR="005B57FF" w:rsidRPr="00581BC7">
        <w:rPr>
          <w:lang w:val="en-US"/>
        </w:rPr>
        <w:t>###</w:t>
      </w:r>
      <w:r w:rsidR="005B57FF">
        <w:rPr>
          <w:lang w:val="en-US"/>
        </w:rPr>
        <w:t>PRTO</w:t>
      </w:r>
      <w:r w:rsidR="005B57FF" w:rsidRPr="00581BC7">
        <w:rPr>
          <w:lang w:val="en-US"/>
        </w:rPr>
        <w:t>_</w:t>
      </w:r>
      <w:r w:rsidR="005B57FF">
        <w:rPr>
          <w:lang w:val="en-US"/>
        </w:rPr>
        <w:t>FULL</w:t>
      </w:r>
      <w:r w:rsidR="005B57FF" w:rsidRPr="00581BC7">
        <w:rPr>
          <w:lang w:val="en-US"/>
        </w:rPr>
        <w:t>_TYPE_</w:t>
      </w:r>
      <w:r w:rsidR="005B57FF">
        <w:rPr>
          <w:lang w:val="en-US"/>
        </w:rPr>
        <w:t>NAME</w:t>
      </w:r>
      <w:r w:rsidR="005B57FF" w:rsidRPr="00581BC7">
        <w:rPr>
          <w:lang w:val="en-US"/>
        </w:rPr>
        <w:t>&amp;</w:t>
      </w:r>
      <w:r w:rsidR="005B57FF">
        <w:rPr>
          <w:lang w:val="en-US"/>
        </w:rPr>
        <w:t xml:space="preserve"> </w:t>
      </w:r>
      <w:r w:rsidR="005B57FF" w:rsidRPr="00581BC7">
        <w:rPr>
          <w:lang w:val="en-US"/>
        </w:rPr>
        <w:t>###</w:t>
      </w:r>
      <w:proofErr w:type="spellStart"/>
      <w:r w:rsidR="005B57FF" w:rsidRPr="003123E2">
        <w:rPr>
          <w:lang w:val="en-US"/>
        </w:rPr>
        <w:t>BSName</w:t>
      </w:r>
      <w:proofErr w:type="spellEnd"/>
      <w:r w:rsidR="005B57FF" w:rsidRPr="00581BC7">
        <w:rPr>
          <w:lang w:val="en-US"/>
        </w:rPr>
        <w:t>&amp; ###</w:t>
      </w:r>
      <w:proofErr w:type="spellStart"/>
      <w:r w:rsidR="005B57FF" w:rsidRPr="003123E2">
        <w:rPr>
          <w:lang w:val="en-US"/>
        </w:rPr>
        <w:t>Standart</w:t>
      </w:r>
      <w:proofErr w:type="spellEnd"/>
      <w:r w:rsidR="005B57FF" w:rsidRPr="00581BC7">
        <w:rPr>
          <w:lang w:val="en-US"/>
        </w:rPr>
        <w:t>&amp;</w:t>
      </w:r>
      <w:r w:rsidRPr="005B57FF">
        <w:rPr>
          <w:sz w:val="22"/>
          <w:szCs w:val="22"/>
          <w:lang w:val="en-US"/>
        </w:rPr>
        <w:t xml:space="preserve"> </w:t>
      </w:r>
    </w:p>
    <w:p w:rsidR="00323F7D" w:rsidRPr="002B2D53" w:rsidRDefault="00323F7D" w:rsidP="00181F6F">
      <w:pPr>
        <w:pStyle w:val="a6"/>
        <w:ind w:firstLine="360"/>
      </w:pPr>
      <w:r w:rsidRPr="00050129">
        <w:rPr>
          <w:b/>
          <w:sz w:val="22"/>
          <w:szCs w:val="22"/>
        </w:rPr>
        <w:t>Полное наименование владельца ПРТО:</w:t>
      </w:r>
      <w:r w:rsidRPr="00323F7D">
        <w:rPr>
          <w:b/>
          <w:sz w:val="22"/>
          <w:szCs w:val="22"/>
        </w:rPr>
        <w:t xml:space="preserve"> </w:t>
      </w:r>
      <w:r w:rsidR="005B57FF" w:rsidRPr="0018459D">
        <w:t>###</w:t>
      </w:r>
      <w:proofErr w:type="spellStart"/>
      <w:r w:rsidR="005B57FF">
        <w:rPr>
          <w:lang w:val="en-US"/>
        </w:rPr>
        <w:t>PRTO</w:t>
      </w:r>
      <w:r w:rsidR="005B57FF" w:rsidRPr="003123E2">
        <w:rPr>
          <w:lang w:val="en-US"/>
        </w:rPr>
        <w:t>OWNERFullName</w:t>
      </w:r>
      <w:proofErr w:type="spellEnd"/>
      <w:r w:rsidR="005B57FF" w:rsidRPr="0018459D">
        <w:t>&amp;</w:t>
      </w:r>
      <w:r w:rsidRPr="002B2D53">
        <w:rPr>
          <w:sz w:val="22"/>
          <w:szCs w:val="22"/>
        </w:rPr>
        <w:tab/>
      </w:r>
    </w:p>
    <w:p w:rsidR="00323F7D" w:rsidRPr="002B2D53" w:rsidRDefault="00323F7D" w:rsidP="00155412">
      <w:pPr>
        <w:pStyle w:val="a6"/>
        <w:ind w:left="1080"/>
        <w:jc w:val="both"/>
      </w:pPr>
      <w:r w:rsidRPr="00323F7D">
        <w:rPr>
          <w:b/>
          <w:sz w:val="22"/>
          <w:szCs w:val="22"/>
        </w:rPr>
        <w:t>Юридический ад</w:t>
      </w:r>
      <w:r>
        <w:rPr>
          <w:b/>
          <w:sz w:val="22"/>
          <w:szCs w:val="22"/>
        </w:rPr>
        <w:t>ре</w:t>
      </w:r>
      <w:r w:rsidRPr="00323F7D">
        <w:rPr>
          <w:b/>
          <w:sz w:val="22"/>
          <w:szCs w:val="22"/>
        </w:rPr>
        <w:t>с:</w:t>
      </w:r>
      <w:r>
        <w:t xml:space="preserve"> </w:t>
      </w:r>
      <w:r w:rsidR="002B2D53" w:rsidRPr="002B2D53">
        <w:t>###</w:t>
      </w:r>
      <w:proofErr w:type="spellStart"/>
      <w:r w:rsidR="002B2D53">
        <w:rPr>
          <w:lang w:val="en-US"/>
        </w:rPr>
        <w:t>AddressUr</w:t>
      </w:r>
      <w:proofErr w:type="spellEnd"/>
      <w:r w:rsidR="002B2D53" w:rsidRPr="002B2D53">
        <w:t>&amp;</w:t>
      </w:r>
    </w:p>
    <w:p w:rsidR="00323F7D" w:rsidRPr="00602BBA" w:rsidRDefault="00323F7D" w:rsidP="00155412">
      <w:pPr>
        <w:pStyle w:val="a6"/>
        <w:ind w:left="108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Фактический адрес: </w:t>
      </w:r>
      <w:r w:rsidR="002B2D53" w:rsidRPr="002B2D53">
        <w:rPr>
          <w:sz w:val="22"/>
          <w:szCs w:val="22"/>
        </w:rPr>
        <w:t>#</w:t>
      </w:r>
      <w:r w:rsidR="002B2D53" w:rsidRPr="00602BBA">
        <w:rPr>
          <w:sz w:val="22"/>
          <w:szCs w:val="22"/>
        </w:rPr>
        <w:t>##</w:t>
      </w:r>
      <w:proofErr w:type="spellStart"/>
      <w:r w:rsidR="002B2D53">
        <w:rPr>
          <w:sz w:val="22"/>
          <w:szCs w:val="22"/>
          <w:lang w:val="en-US"/>
        </w:rPr>
        <w:t>AddressFact</w:t>
      </w:r>
      <w:proofErr w:type="spellEnd"/>
      <w:r w:rsidR="002B2D53" w:rsidRPr="00602BBA">
        <w:rPr>
          <w:sz w:val="22"/>
          <w:szCs w:val="22"/>
        </w:rPr>
        <w:t>&amp;</w:t>
      </w:r>
    </w:p>
    <w:p w:rsidR="00323F7D" w:rsidRPr="00CB184E" w:rsidRDefault="00323F7D" w:rsidP="00155412">
      <w:pPr>
        <w:pStyle w:val="a6"/>
        <w:ind w:left="1080"/>
        <w:jc w:val="both"/>
      </w:pPr>
    </w:p>
    <w:p w:rsidR="00323F7D" w:rsidRDefault="00323F7D" w:rsidP="00323F7D">
      <w:pPr>
        <w:pStyle w:val="a6"/>
        <w:ind w:left="108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СООТВЕТСТВУЮТ</w:t>
      </w:r>
    </w:p>
    <w:p w:rsidR="00323F7D" w:rsidRDefault="00323F7D" w:rsidP="00323F7D">
      <w:pPr>
        <w:pStyle w:val="a6"/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санитарно-эпидемиологическим правилам и нормативам:</w:t>
      </w:r>
    </w:p>
    <w:p w:rsidR="00323F7D" w:rsidRPr="00323F7D" w:rsidRDefault="00323F7D" w:rsidP="00323F7D">
      <w:pPr>
        <w:ind w:left="567"/>
        <w:jc w:val="center"/>
        <w:rPr>
          <w:sz w:val="20"/>
          <w:szCs w:val="20"/>
        </w:rPr>
      </w:pPr>
      <w:r w:rsidRPr="00323F7D">
        <w:rPr>
          <w:sz w:val="20"/>
          <w:szCs w:val="20"/>
        </w:rPr>
        <w:t>(указывается «Соответствуют» или «Не соответствуют» государственным санитарно-эпидемиологическим правилам и нормативам: полное название и номер санитарных правил и норм, санитарных правил, санитарных норм, гигиенических нормативов)</w:t>
      </w:r>
    </w:p>
    <w:p w:rsidR="00323F7D" w:rsidRPr="00892ACA" w:rsidRDefault="00323F7D" w:rsidP="00323F7D">
      <w:pPr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-</w:t>
      </w:r>
      <w:r w:rsidRPr="009F5E05">
        <w:rPr>
          <w:sz w:val="22"/>
          <w:szCs w:val="22"/>
        </w:rPr>
        <w:t xml:space="preserve">"Гигиенические 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 xml:space="preserve">требования 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>к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 xml:space="preserve"> размещению 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>и эксплуатации передающих радиотехнических  объектов"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СанПиН</w:t>
      </w:r>
      <w:proofErr w:type="spellEnd"/>
      <w:r>
        <w:rPr>
          <w:sz w:val="22"/>
          <w:szCs w:val="22"/>
        </w:rPr>
        <w:t xml:space="preserve"> 2.1.8/2.2.4.1383-03</w:t>
      </w:r>
      <w:r w:rsidRPr="00892ACA">
        <w:rPr>
          <w:sz w:val="22"/>
          <w:szCs w:val="22"/>
        </w:rPr>
        <w:t>;</w:t>
      </w:r>
    </w:p>
    <w:p w:rsidR="00323F7D" w:rsidRDefault="00323F7D" w:rsidP="00323F7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Pr="009F5E05">
        <w:rPr>
          <w:sz w:val="22"/>
          <w:szCs w:val="22"/>
        </w:rPr>
        <w:t xml:space="preserve">Изменение 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 xml:space="preserve">1 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 xml:space="preserve">к </w:t>
      </w:r>
      <w:r>
        <w:rPr>
          <w:sz w:val="22"/>
          <w:szCs w:val="22"/>
        </w:rPr>
        <w:t xml:space="preserve"> </w:t>
      </w:r>
      <w:proofErr w:type="spellStart"/>
      <w:r w:rsidRPr="009F5E05">
        <w:rPr>
          <w:sz w:val="22"/>
          <w:szCs w:val="22"/>
        </w:rPr>
        <w:t>СанПиН</w:t>
      </w:r>
      <w:proofErr w:type="spellEnd"/>
      <w:r w:rsidRPr="009F5E05">
        <w:rPr>
          <w:sz w:val="22"/>
          <w:szCs w:val="22"/>
        </w:rPr>
        <w:t xml:space="preserve"> 2.1.8/2.2.4.1383-03 "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>Санитарно-эпидемиологические правила и  нормативы"</w:t>
      </w:r>
      <w:r>
        <w:rPr>
          <w:sz w:val="22"/>
          <w:szCs w:val="22"/>
        </w:rPr>
        <w:t>,</w:t>
      </w:r>
      <w:r w:rsidRPr="009F5E05">
        <w:rPr>
          <w:sz w:val="22"/>
          <w:szCs w:val="22"/>
        </w:rPr>
        <w:t xml:space="preserve"> </w:t>
      </w:r>
    </w:p>
    <w:p w:rsidR="00323F7D" w:rsidRPr="00892ACA" w:rsidRDefault="00323F7D" w:rsidP="00323F7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СанПиН</w:t>
      </w:r>
      <w:proofErr w:type="spellEnd"/>
      <w:r>
        <w:rPr>
          <w:sz w:val="22"/>
          <w:szCs w:val="22"/>
        </w:rPr>
        <w:t xml:space="preserve"> 2.1.8/2.2.4.2302-07</w:t>
      </w:r>
      <w:r w:rsidRPr="00892ACA">
        <w:rPr>
          <w:sz w:val="22"/>
          <w:szCs w:val="22"/>
        </w:rPr>
        <w:t>;</w:t>
      </w:r>
    </w:p>
    <w:p w:rsidR="00323F7D" w:rsidRDefault="00323F7D" w:rsidP="00323F7D">
      <w:pPr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Pr="009F5E05">
        <w:rPr>
          <w:sz w:val="22"/>
          <w:szCs w:val="22"/>
        </w:rPr>
        <w:t>"Гигиенические требования к размещению и эксплуатации средств сухопутной подвижной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 xml:space="preserve"> радиосвя</w:t>
      </w:r>
      <w:r>
        <w:rPr>
          <w:sz w:val="22"/>
          <w:szCs w:val="22"/>
        </w:rPr>
        <w:t xml:space="preserve">зи", </w:t>
      </w:r>
      <w:proofErr w:type="spellStart"/>
      <w:r>
        <w:rPr>
          <w:sz w:val="22"/>
          <w:szCs w:val="22"/>
        </w:rPr>
        <w:t>СанПиН</w:t>
      </w:r>
      <w:proofErr w:type="spellEnd"/>
      <w:r>
        <w:rPr>
          <w:sz w:val="22"/>
          <w:szCs w:val="22"/>
        </w:rPr>
        <w:t xml:space="preserve"> 2.1.8/2.2.4.1190-03</w:t>
      </w:r>
      <w:r w:rsidRPr="00892ACA">
        <w:rPr>
          <w:sz w:val="22"/>
          <w:szCs w:val="22"/>
        </w:rPr>
        <w:t>;</w:t>
      </w:r>
    </w:p>
    <w:p w:rsidR="00323F7D" w:rsidRPr="00323F7D" w:rsidRDefault="00323F7D" w:rsidP="00323F7D">
      <w:pPr>
        <w:ind w:left="567"/>
        <w:jc w:val="both"/>
        <w:rPr>
          <w:sz w:val="22"/>
          <w:szCs w:val="22"/>
        </w:rPr>
      </w:pPr>
    </w:p>
    <w:tbl>
      <w:tblPr>
        <w:tblStyle w:val="a7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49"/>
        <w:gridCol w:w="283"/>
        <w:gridCol w:w="2659"/>
      </w:tblGrid>
      <w:tr w:rsidR="005B57FF" w:rsidRPr="00EA3877" w:rsidTr="00F8373B">
        <w:tc>
          <w:tcPr>
            <w:tcW w:w="5549" w:type="dxa"/>
            <w:hideMark/>
          </w:tcPr>
          <w:p w:rsidR="005B57FF" w:rsidRPr="00EA3877" w:rsidRDefault="005B57FF" w:rsidP="00F8373B">
            <w:pPr>
              <w:pStyle w:val="a6"/>
              <w:ind w:left="0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/>
              </w:rPr>
              <w:t>###</w:t>
            </w:r>
            <w:proofErr w:type="spellStart"/>
            <w:r>
              <w:rPr>
                <w:sz w:val="24"/>
                <w:szCs w:val="24"/>
                <w:lang w:val="en-US"/>
              </w:rPr>
              <w:t>TSignPerson</w:t>
            </w:r>
            <w:proofErr w:type="spellEnd"/>
            <w:r>
              <w:rPr>
                <w:sz w:val="24"/>
                <w:szCs w:val="24"/>
                <w:lang w:val="en-US"/>
              </w:rPr>
              <w:t>&amp;</w:t>
            </w:r>
            <w:r w:rsidRPr="00EA3877">
              <w:rPr>
                <w:sz w:val="24"/>
                <w:szCs w:val="24"/>
              </w:rPr>
              <w:t xml:space="preserve">                                                 </w:t>
            </w:r>
          </w:p>
        </w:tc>
        <w:tc>
          <w:tcPr>
            <w:tcW w:w="283" w:type="dxa"/>
          </w:tcPr>
          <w:p w:rsidR="005B57FF" w:rsidRPr="00EA3877" w:rsidRDefault="005B57FF" w:rsidP="00F8373B">
            <w:pPr>
              <w:pStyle w:val="a6"/>
              <w:ind w:left="0"/>
              <w:jc w:val="right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59" w:type="dxa"/>
            <w:vAlign w:val="bottom"/>
            <w:hideMark/>
          </w:tcPr>
          <w:p w:rsidR="005B57FF" w:rsidRPr="008E1000" w:rsidRDefault="005B57FF" w:rsidP="00F8373B">
            <w:pPr>
              <w:pStyle w:val="a6"/>
              <w:ind w:left="0"/>
              <w:jc w:val="right"/>
              <w:rPr>
                <w:sz w:val="24"/>
                <w:szCs w:val="24"/>
                <w:lang w:val="en-US" w:eastAsia="en-US"/>
              </w:rPr>
            </w:pPr>
          </w:p>
        </w:tc>
      </w:tr>
    </w:tbl>
    <w:p w:rsidR="00155412" w:rsidRPr="005B57FF" w:rsidRDefault="00155412" w:rsidP="005B57FF">
      <w:pPr>
        <w:jc w:val="both"/>
        <w:rPr>
          <w:b/>
        </w:rPr>
      </w:pPr>
    </w:p>
    <w:sectPr w:rsidR="00155412" w:rsidRPr="005B57FF" w:rsidSect="00C973E0">
      <w:footerReference w:type="default" r:id="rId7"/>
      <w:pgSz w:w="11906" w:h="16838"/>
      <w:pgMar w:top="1134" w:right="424" w:bottom="1134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0EC" w:rsidRDefault="005410EC" w:rsidP="00C973E0">
      <w:r>
        <w:separator/>
      </w:r>
    </w:p>
  </w:endnote>
  <w:endnote w:type="continuationSeparator" w:id="0">
    <w:p w:rsidR="005410EC" w:rsidRDefault="005410EC" w:rsidP="00C973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73980"/>
      <w:docPartObj>
        <w:docPartGallery w:val="Page Numbers (Bottom of Page)"/>
        <w:docPartUnique/>
      </w:docPartObj>
    </w:sdtPr>
    <w:sdtContent>
      <w:p w:rsidR="00C973E0" w:rsidRDefault="00DF7E03">
        <w:pPr>
          <w:pStyle w:val="aa"/>
          <w:jc w:val="right"/>
        </w:pPr>
        <w:fldSimple w:instr=" PAGE   \* MERGEFORMAT ">
          <w:r w:rsidR="00B8302A">
            <w:rPr>
              <w:noProof/>
            </w:rPr>
            <w:t>2</w:t>
          </w:r>
        </w:fldSimple>
      </w:p>
    </w:sdtContent>
  </w:sdt>
  <w:p w:rsidR="00C973E0" w:rsidRDefault="00C973E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0EC" w:rsidRDefault="005410EC" w:rsidP="00C973E0">
      <w:r>
        <w:separator/>
      </w:r>
    </w:p>
  </w:footnote>
  <w:footnote w:type="continuationSeparator" w:id="0">
    <w:p w:rsidR="005410EC" w:rsidRDefault="005410EC" w:rsidP="00C973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6191286"/>
    <w:multiLevelType w:val="hybridMultilevel"/>
    <w:tmpl w:val="DA7E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E729F"/>
    <w:multiLevelType w:val="multilevel"/>
    <w:tmpl w:val="7602A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2D6D5B04"/>
    <w:multiLevelType w:val="hybridMultilevel"/>
    <w:tmpl w:val="D250CC8A"/>
    <w:lvl w:ilvl="0" w:tplc="D876C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D36416"/>
    <w:multiLevelType w:val="multilevel"/>
    <w:tmpl w:val="A6688EC2"/>
    <w:lvl w:ilvl="0">
      <w:start w:val="3"/>
      <w:numFmt w:val="decimal"/>
      <w:pStyle w:val="a"/>
      <w:lvlText w:val="%1."/>
      <w:lvlJc w:val="left"/>
      <w:pPr>
        <w:tabs>
          <w:tab w:val="num" w:pos="360"/>
        </w:tabs>
        <w:ind w:left="283" w:hanging="283"/>
      </w:pPr>
    </w:lvl>
    <w:lvl w:ilvl="1">
      <w:start w:val="3"/>
      <w:numFmt w:val="decimal"/>
      <w:isLgl/>
      <w:lvlText w:val="%1.%2."/>
      <w:lvlJc w:val="left"/>
      <w:pPr>
        <w:tabs>
          <w:tab w:val="num" w:pos="1003"/>
        </w:tabs>
        <w:ind w:left="1003" w:hanging="720"/>
      </w:pPr>
      <w:rPr>
        <w:rFonts w:hint="default"/>
      </w:rPr>
    </w:lvl>
    <w:lvl w:ilvl="2">
      <w:start w:val="1"/>
      <w:numFmt w:val="decimal"/>
      <w:pStyle w:val="a0"/>
      <w:isLgl/>
      <w:lvlText w:val="3.4.%3."/>
      <w:lvlJc w:val="left"/>
      <w:pPr>
        <w:tabs>
          <w:tab w:val="num" w:pos="1286"/>
        </w:tabs>
        <w:ind w:left="0" w:firstLine="56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5">
    <w:nsid w:val="63806E07"/>
    <w:multiLevelType w:val="hybridMultilevel"/>
    <w:tmpl w:val="4984DE0A"/>
    <w:lvl w:ilvl="0" w:tplc="C8144F3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567534F"/>
    <w:multiLevelType w:val="hybridMultilevel"/>
    <w:tmpl w:val="2954E810"/>
    <w:lvl w:ilvl="0" w:tplc="E490E3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500A"/>
    <w:rsid w:val="000249EA"/>
    <w:rsid w:val="0004184D"/>
    <w:rsid w:val="00046CFF"/>
    <w:rsid w:val="00053680"/>
    <w:rsid w:val="0007345F"/>
    <w:rsid w:val="000967B7"/>
    <w:rsid w:val="000C56F2"/>
    <w:rsid w:val="000C5FF0"/>
    <w:rsid w:val="000F6A86"/>
    <w:rsid w:val="00106367"/>
    <w:rsid w:val="00137963"/>
    <w:rsid w:val="00151001"/>
    <w:rsid w:val="0015136B"/>
    <w:rsid w:val="00155412"/>
    <w:rsid w:val="001606D4"/>
    <w:rsid w:val="001613D6"/>
    <w:rsid w:val="00181F6F"/>
    <w:rsid w:val="00193561"/>
    <w:rsid w:val="001A3F7E"/>
    <w:rsid w:val="001A752B"/>
    <w:rsid w:val="001B5E92"/>
    <w:rsid w:val="001C24FA"/>
    <w:rsid w:val="001E0939"/>
    <w:rsid w:val="002058F7"/>
    <w:rsid w:val="00276FC8"/>
    <w:rsid w:val="002A2220"/>
    <w:rsid w:val="002A68A7"/>
    <w:rsid w:val="002B2D53"/>
    <w:rsid w:val="002B388C"/>
    <w:rsid w:val="002C45C1"/>
    <w:rsid w:val="003004FC"/>
    <w:rsid w:val="003100B6"/>
    <w:rsid w:val="00316F57"/>
    <w:rsid w:val="00317FD4"/>
    <w:rsid w:val="00323F7D"/>
    <w:rsid w:val="003407E5"/>
    <w:rsid w:val="0036716E"/>
    <w:rsid w:val="00383C41"/>
    <w:rsid w:val="003C7931"/>
    <w:rsid w:val="003D0FBA"/>
    <w:rsid w:val="003D5A83"/>
    <w:rsid w:val="003E7D2D"/>
    <w:rsid w:val="00402963"/>
    <w:rsid w:val="00423298"/>
    <w:rsid w:val="00424A91"/>
    <w:rsid w:val="00436FD0"/>
    <w:rsid w:val="004410FE"/>
    <w:rsid w:val="004523E6"/>
    <w:rsid w:val="00461388"/>
    <w:rsid w:val="004676C6"/>
    <w:rsid w:val="0048763D"/>
    <w:rsid w:val="004A20DC"/>
    <w:rsid w:val="004B2CA1"/>
    <w:rsid w:val="004B7374"/>
    <w:rsid w:val="004C1156"/>
    <w:rsid w:val="005151AA"/>
    <w:rsid w:val="00540C6F"/>
    <w:rsid w:val="005410EC"/>
    <w:rsid w:val="005517C7"/>
    <w:rsid w:val="00560453"/>
    <w:rsid w:val="0057497D"/>
    <w:rsid w:val="00575A87"/>
    <w:rsid w:val="005A7BAC"/>
    <w:rsid w:val="005B1DAE"/>
    <w:rsid w:val="005B4823"/>
    <w:rsid w:val="005B57FF"/>
    <w:rsid w:val="005D2746"/>
    <w:rsid w:val="005D7B36"/>
    <w:rsid w:val="005F254A"/>
    <w:rsid w:val="00602BBA"/>
    <w:rsid w:val="006108F2"/>
    <w:rsid w:val="00624CF8"/>
    <w:rsid w:val="00666DEA"/>
    <w:rsid w:val="0068201B"/>
    <w:rsid w:val="00682330"/>
    <w:rsid w:val="00687D54"/>
    <w:rsid w:val="006A66BA"/>
    <w:rsid w:val="006B6394"/>
    <w:rsid w:val="006C6075"/>
    <w:rsid w:val="00706EBE"/>
    <w:rsid w:val="007152DA"/>
    <w:rsid w:val="00723445"/>
    <w:rsid w:val="00723D2B"/>
    <w:rsid w:val="0072787C"/>
    <w:rsid w:val="00731FC0"/>
    <w:rsid w:val="0073330E"/>
    <w:rsid w:val="0073380F"/>
    <w:rsid w:val="00797AD0"/>
    <w:rsid w:val="007A2D34"/>
    <w:rsid w:val="007A3336"/>
    <w:rsid w:val="007B4B4D"/>
    <w:rsid w:val="007B54E4"/>
    <w:rsid w:val="007E7FFC"/>
    <w:rsid w:val="00804F0D"/>
    <w:rsid w:val="00816094"/>
    <w:rsid w:val="008211B4"/>
    <w:rsid w:val="0082500A"/>
    <w:rsid w:val="008253A4"/>
    <w:rsid w:val="00834D25"/>
    <w:rsid w:val="008422E9"/>
    <w:rsid w:val="00867CCD"/>
    <w:rsid w:val="00893AEE"/>
    <w:rsid w:val="008C5DD7"/>
    <w:rsid w:val="008C7E92"/>
    <w:rsid w:val="008D4559"/>
    <w:rsid w:val="008F1951"/>
    <w:rsid w:val="009060CF"/>
    <w:rsid w:val="009205AD"/>
    <w:rsid w:val="00933327"/>
    <w:rsid w:val="009416C6"/>
    <w:rsid w:val="009601AA"/>
    <w:rsid w:val="009611D6"/>
    <w:rsid w:val="00962CD0"/>
    <w:rsid w:val="00983078"/>
    <w:rsid w:val="009A7B44"/>
    <w:rsid w:val="009B651F"/>
    <w:rsid w:val="009B7862"/>
    <w:rsid w:val="009C641F"/>
    <w:rsid w:val="009E196A"/>
    <w:rsid w:val="009E5329"/>
    <w:rsid w:val="00A0332D"/>
    <w:rsid w:val="00A23342"/>
    <w:rsid w:val="00A406D2"/>
    <w:rsid w:val="00A434CB"/>
    <w:rsid w:val="00A43B0B"/>
    <w:rsid w:val="00A472B4"/>
    <w:rsid w:val="00A54277"/>
    <w:rsid w:val="00A604C4"/>
    <w:rsid w:val="00A7089C"/>
    <w:rsid w:val="00A87D9B"/>
    <w:rsid w:val="00AD263A"/>
    <w:rsid w:val="00AE3899"/>
    <w:rsid w:val="00B035FF"/>
    <w:rsid w:val="00B063FE"/>
    <w:rsid w:val="00B17096"/>
    <w:rsid w:val="00B27F95"/>
    <w:rsid w:val="00B35527"/>
    <w:rsid w:val="00B8302A"/>
    <w:rsid w:val="00B9259D"/>
    <w:rsid w:val="00BB0DBA"/>
    <w:rsid w:val="00BC5F91"/>
    <w:rsid w:val="00BF11E7"/>
    <w:rsid w:val="00BF1C79"/>
    <w:rsid w:val="00BF4038"/>
    <w:rsid w:val="00BF53F7"/>
    <w:rsid w:val="00C24137"/>
    <w:rsid w:val="00C43E11"/>
    <w:rsid w:val="00C604B2"/>
    <w:rsid w:val="00C61988"/>
    <w:rsid w:val="00C61CAB"/>
    <w:rsid w:val="00C62A52"/>
    <w:rsid w:val="00C8303A"/>
    <w:rsid w:val="00C973E0"/>
    <w:rsid w:val="00CA086A"/>
    <w:rsid w:val="00CB184E"/>
    <w:rsid w:val="00CB5151"/>
    <w:rsid w:val="00CB5892"/>
    <w:rsid w:val="00CC3BA3"/>
    <w:rsid w:val="00CD08E4"/>
    <w:rsid w:val="00CE4D45"/>
    <w:rsid w:val="00CE756A"/>
    <w:rsid w:val="00D0385B"/>
    <w:rsid w:val="00D06530"/>
    <w:rsid w:val="00D14737"/>
    <w:rsid w:val="00D33084"/>
    <w:rsid w:val="00D3504F"/>
    <w:rsid w:val="00D67FBB"/>
    <w:rsid w:val="00D72827"/>
    <w:rsid w:val="00D95232"/>
    <w:rsid w:val="00DB1E92"/>
    <w:rsid w:val="00DC4F0B"/>
    <w:rsid w:val="00DC7662"/>
    <w:rsid w:val="00DF7E03"/>
    <w:rsid w:val="00E31805"/>
    <w:rsid w:val="00E337D7"/>
    <w:rsid w:val="00E90568"/>
    <w:rsid w:val="00EF690E"/>
    <w:rsid w:val="00EF6F87"/>
    <w:rsid w:val="00F026CF"/>
    <w:rsid w:val="00F17258"/>
    <w:rsid w:val="00F206F4"/>
    <w:rsid w:val="00F23952"/>
    <w:rsid w:val="00F23A06"/>
    <w:rsid w:val="00F50406"/>
    <w:rsid w:val="00F55458"/>
    <w:rsid w:val="00F5649C"/>
    <w:rsid w:val="00F85022"/>
    <w:rsid w:val="00F854F9"/>
    <w:rsid w:val="00F95DFF"/>
    <w:rsid w:val="00FC12F4"/>
    <w:rsid w:val="00FC3E14"/>
    <w:rsid w:val="00FF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A3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323F7D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rsid w:val="007A3336"/>
    <w:rPr>
      <w:color w:val="0000FF"/>
      <w:u w:val="single"/>
    </w:rPr>
  </w:style>
  <w:style w:type="paragraph" w:styleId="a6">
    <w:name w:val="List Paragraph"/>
    <w:basedOn w:val="a1"/>
    <w:uiPriority w:val="34"/>
    <w:qFormat/>
    <w:rsid w:val="007A3336"/>
    <w:pPr>
      <w:ind w:left="720"/>
      <w:contextualSpacing/>
    </w:pPr>
  </w:style>
  <w:style w:type="table" w:styleId="a7">
    <w:name w:val="Table Grid"/>
    <w:basedOn w:val="a3"/>
    <w:uiPriority w:val="59"/>
    <w:rsid w:val="00FC1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Поясн.зап."/>
    <w:basedOn w:val="a"/>
    <w:rsid w:val="007B54E4"/>
    <w:pPr>
      <w:numPr>
        <w:ilvl w:val="2"/>
      </w:numPr>
      <w:tabs>
        <w:tab w:val="clear" w:pos="1286"/>
        <w:tab w:val="num" w:pos="360"/>
      </w:tabs>
      <w:ind w:left="360" w:hanging="360"/>
      <w:contextualSpacing w:val="0"/>
      <w:jc w:val="both"/>
    </w:pPr>
    <w:rPr>
      <w:rFonts w:ascii="Arial" w:hAnsi="Arial"/>
      <w:szCs w:val="20"/>
      <w:lang w:val="en-US"/>
    </w:rPr>
  </w:style>
  <w:style w:type="paragraph" w:styleId="21">
    <w:name w:val="List 2"/>
    <w:basedOn w:val="a1"/>
    <w:rsid w:val="007B54E4"/>
    <w:pPr>
      <w:ind w:left="566" w:hanging="283"/>
    </w:pPr>
    <w:rPr>
      <w:sz w:val="20"/>
      <w:szCs w:val="20"/>
    </w:rPr>
  </w:style>
  <w:style w:type="paragraph" w:styleId="a">
    <w:name w:val="List Number"/>
    <w:basedOn w:val="a1"/>
    <w:uiPriority w:val="99"/>
    <w:semiHidden/>
    <w:unhideWhenUsed/>
    <w:rsid w:val="007B54E4"/>
    <w:pPr>
      <w:numPr>
        <w:numId w:val="4"/>
      </w:numPr>
      <w:contextualSpacing/>
    </w:pPr>
  </w:style>
  <w:style w:type="character" w:customStyle="1" w:styleId="20">
    <w:name w:val="Заголовок 2 Знак"/>
    <w:basedOn w:val="a2"/>
    <w:link w:val="2"/>
    <w:uiPriority w:val="9"/>
    <w:rsid w:val="00323F7D"/>
    <w:rPr>
      <w:rFonts w:ascii="Cambria" w:eastAsia="Times New Roman" w:hAnsi="Cambria" w:cs="Times New Roman"/>
      <w:b/>
      <w:bCs/>
      <w:color w:val="943634"/>
      <w:lang w:eastAsia="ru-RU"/>
    </w:rPr>
  </w:style>
  <w:style w:type="paragraph" w:styleId="a8">
    <w:name w:val="header"/>
    <w:basedOn w:val="a1"/>
    <w:link w:val="a9"/>
    <w:uiPriority w:val="99"/>
    <w:semiHidden/>
    <w:unhideWhenUsed/>
    <w:rsid w:val="00C973E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semiHidden/>
    <w:rsid w:val="00C973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1"/>
    <w:link w:val="ab"/>
    <w:uiPriority w:val="99"/>
    <w:unhideWhenUsed/>
    <w:rsid w:val="00C973E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C973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esktop\Templates\EZ-izmereni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EZ-izmerenie</Template>
  <TotalTime>46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</cp:lastModifiedBy>
  <cp:revision>9</cp:revision>
  <dcterms:created xsi:type="dcterms:W3CDTF">2015-10-06T07:53:00Z</dcterms:created>
  <dcterms:modified xsi:type="dcterms:W3CDTF">2020-01-09T09:41:00Z</dcterms:modified>
</cp:coreProperties>
</file>